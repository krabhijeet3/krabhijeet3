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52447B" w14:textId="77777777" w:rsidR="00AC2B0C" w:rsidRDefault="00AC2B0C"/>
    <w:tbl>
      <w:tblPr>
        <w:tblpPr w:leftFromText="180" w:rightFromText="180" w:vertAnchor="text" w:tblpY="11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17"/>
        <w:gridCol w:w="803"/>
        <w:gridCol w:w="6710"/>
      </w:tblGrid>
      <w:tr w:rsidR="008355D4" w14:paraId="16EAC52F" w14:textId="77777777" w:rsidTr="00C4636C">
        <w:trPr>
          <w:trHeight w:val="4410"/>
        </w:trPr>
        <w:tc>
          <w:tcPr>
            <w:tcW w:w="3517" w:type="dxa"/>
          </w:tcPr>
          <w:p w14:paraId="651A220F" w14:textId="433CF67E" w:rsidR="00AC2B0C" w:rsidRDefault="00AC2B0C" w:rsidP="00B65B4E"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657728" behindDoc="0" locked="0" layoutInCell="1" allowOverlap="1" wp14:anchorId="302FF8E4" wp14:editId="6C44F554">
                  <wp:simplePos x="533400" y="116205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440000" cy="1440000"/>
                  <wp:effectExtent l="19050" t="19050" r="27305" b="27305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esume pic - Abhijeet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79F12992" w14:textId="34A6BD66" w:rsidR="00B85712" w:rsidRDefault="00811A81" w:rsidP="008355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D122CC">
              <w:rPr>
                <w:sz w:val="20"/>
                <w:szCs w:val="20"/>
              </w:rPr>
              <w:t xml:space="preserve"> </w:t>
            </w:r>
            <w:r w:rsidR="00D40883">
              <w:rPr>
                <w:sz w:val="20"/>
                <w:szCs w:val="20"/>
              </w:rPr>
              <w:t>An as</w:t>
            </w:r>
            <w:r w:rsidR="006D18B9">
              <w:rPr>
                <w:sz w:val="20"/>
                <w:szCs w:val="20"/>
              </w:rPr>
              <w:t>piring</w:t>
            </w:r>
            <w:r w:rsidR="00A72EB9">
              <w:rPr>
                <w:sz w:val="20"/>
                <w:szCs w:val="20"/>
              </w:rPr>
              <w:t xml:space="preserve"> </w:t>
            </w:r>
            <w:r w:rsidR="00923930">
              <w:rPr>
                <w:sz w:val="20"/>
                <w:szCs w:val="20"/>
              </w:rPr>
              <w:t xml:space="preserve">Data </w:t>
            </w:r>
            <w:r w:rsidR="00A72EB9">
              <w:rPr>
                <w:sz w:val="20"/>
                <w:szCs w:val="20"/>
              </w:rPr>
              <w:t>Analyst with an experience of working in Market Research, Business Development,</w:t>
            </w:r>
            <w:r w:rsidR="00B02876">
              <w:rPr>
                <w:sz w:val="20"/>
                <w:szCs w:val="20"/>
              </w:rPr>
              <w:t xml:space="preserve"> Lead generation,</w:t>
            </w:r>
            <w:r w:rsidR="00A72EB9">
              <w:rPr>
                <w:sz w:val="20"/>
                <w:szCs w:val="20"/>
              </w:rPr>
              <w:t xml:space="preserve"> Sales &amp; Marketing of products &amp; services in both B2B &amp; B2C business models</w:t>
            </w:r>
            <w:r w:rsidR="003732C5">
              <w:rPr>
                <w:sz w:val="20"/>
                <w:szCs w:val="20"/>
              </w:rPr>
              <w:t>.</w:t>
            </w:r>
          </w:p>
          <w:p w14:paraId="6512152F" w14:textId="77777777" w:rsidR="008355D4" w:rsidRDefault="008355D4" w:rsidP="008355D4"/>
          <w:p w14:paraId="1F54A529" w14:textId="77777777" w:rsidR="003732C5" w:rsidRDefault="003732C5" w:rsidP="003732C5"/>
          <w:p w14:paraId="7BB58161" w14:textId="609E480D" w:rsidR="003732C5" w:rsidRDefault="003732C5" w:rsidP="003732C5">
            <w:pPr>
              <w:pStyle w:val="Heading3"/>
              <w:numPr>
                <w:ilvl w:val="0"/>
                <w:numId w:val="12"/>
              </w:numPr>
            </w:pPr>
            <w:r>
              <w:t>sKillS</w:t>
            </w:r>
          </w:p>
          <w:p w14:paraId="333EF4F0" w14:textId="70980308" w:rsidR="00B02876" w:rsidRPr="00F9726E" w:rsidRDefault="00B02876" w:rsidP="00B02876">
            <w:pPr>
              <w:pStyle w:val="ListParagraph"/>
              <w:numPr>
                <w:ilvl w:val="0"/>
                <w:numId w:val="13"/>
              </w:numPr>
              <w:ind w:left="360"/>
              <w:rPr>
                <w:b/>
                <w:bCs/>
                <w:sz w:val="20"/>
                <w:szCs w:val="20"/>
              </w:rPr>
            </w:pPr>
            <w:r w:rsidRPr="00F9726E">
              <w:rPr>
                <w:b/>
                <w:bCs/>
                <w:sz w:val="20"/>
                <w:szCs w:val="20"/>
              </w:rPr>
              <w:t>Microsoft Power BI</w:t>
            </w:r>
          </w:p>
          <w:p w14:paraId="12B94BD6" w14:textId="06A1EDC2" w:rsidR="00B02876" w:rsidRPr="00F9726E" w:rsidRDefault="00B02876" w:rsidP="00B02876">
            <w:pPr>
              <w:pStyle w:val="ListParagraph"/>
              <w:numPr>
                <w:ilvl w:val="0"/>
                <w:numId w:val="13"/>
              </w:numPr>
              <w:ind w:left="360"/>
              <w:rPr>
                <w:b/>
                <w:bCs/>
                <w:sz w:val="20"/>
                <w:szCs w:val="20"/>
              </w:rPr>
            </w:pPr>
            <w:r w:rsidRPr="00F9726E">
              <w:rPr>
                <w:b/>
                <w:bCs/>
                <w:sz w:val="20"/>
                <w:szCs w:val="20"/>
              </w:rPr>
              <w:t>Advanced Excel</w:t>
            </w:r>
          </w:p>
          <w:p w14:paraId="451DDAB9" w14:textId="5EE03E26" w:rsidR="00B02876" w:rsidRPr="00F9726E" w:rsidRDefault="00B02876" w:rsidP="00B02876">
            <w:pPr>
              <w:pStyle w:val="ListParagraph"/>
              <w:numPr>
                <w:ilvl w:val="0"/>
                <w:numId w:val="13"/>
              </w:numPr>
              <w:ind w:left="360"/>
              <w:rPr>
                <w:b/>
                <w:bCs/>
                <w:sz w:val="20"/>
                <w:szCs w:val="20"/>
              </w:rPr>
            </w:pPr>
            <w:r w:rsidRPr="00F9726E">
              <w:rPr>
                <w:b/>
                <w:bCs/>
                <w:sz w:val="20"/>
                <w:szCs w:val="20"/>
              </w:rPr>
              <w:t>SQL</w:t>
            </w:r>
            <w:r w:rsidR="00C87878">
              <w:rPr>
                <w:b/>
                <w:bCs/>
                <w:sz w:val="20"/>
                <w:szCs w:val="20"/>
              </w:rPr>
              <w:t>(Basic)</w:t>
            </w:r>
          </w:p>
          <w:p w14:paraId="2C8A6F2D" w14:textId="68374568" w:rsidR="00B02876" w:rsidRPr="00F9726E" w:rsidRDefault="00B02876" w:rsidP="00B02876">
            <w:pPr>
              <w:pStyle w:val="ListParagraph"/>
              <w:numPr>
                <w:ilvl w:val="0"/>
                <w:numId w:val="13"/>
              </w:numPr>
              <w:ind w:left="360"/>
              <w:rPr>
                <w:sz w:val="20"/>
                <w:szCs w:val="20"/>
              </w:rPr>
            </w:pPr>
            <w:r w:rsidRPr="00F9726E">
              <w:rPr>
                <w:b/>
                <w:bCs/>
                <w:sz w:val="20"/>
                <w:szCs w:val="20"/>
              </w:rPr>
              <w:t xml:space="preserve">Communication </w:t>
            </w:r>
          </w:p>
          <w:p w14:paraId="00A8299E" w14:textId="48453B2B" w:rsidR="00C87878" w:rsidRPr="002C65B9" w:rsidRDefault="00C87878" w:rsidP="00B02876">
            <w:pPr>
              <w:pStyle w:val="ListParagraph"/>
              <w:numPr>
                <w:ilvl w:val="0"/>
                <w:numId w:val="13"/>
              </w:numPr>
              <w:ind w:left="36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Strategic thinking</w:t>
            </w:r>
          </w:p>
          <w:p w14:paraId="4952BEBD" w14:textId="77777777" w:rsidR="002C65B9" w:rsidRDefault="002C65B9" w:rsidP="002C65B9">
            <w:pPr>
              <w:pStyle w:val="ListParagraph"/>
              <w:numPr>
                <w:ilvl w:val="0"/>
                <w:numId w:val="13"/>
              </w:numPr>
              <w:ind w:left="36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Team Management</w:t>
            </w:r>
          </w:p>
          <w:p w14:paraId="5006D4EB" w14:textId="77777777" w:rsidR="002C65B9" w:rsidRDefault="002C65B9" w:rsidP="002C65B9">
            <w:pPr>
              <w:pStyle w:val="ListParagraph"/>
              <w:numPr>
                <w:ilvl w:val="0"/>
                <w:numId w:val="13"/>
              </w:numPr>
              <w:ind w:left="360"/>
              <w:rPr>
                <w:b/>
                <w:bCs/>
                <w:sz w:val="20"/>
                <w:szCs w:val="20"/>
              </w:rPr>
            </w:pPr>
            <w:r w:rsidRPr="002C65B9">
              <w:rPr>
                <w:b/>
                <w:bCs/>
                <w:sz w:val="20"/>
                <w:szCs w:val="20"/>
              </w:rPr>
              <w:t>Interpersonal Skills</w:t>
            </w:r>
          </w:p>
          <w:p w14:paraId="0AC0962F" w14:textId="0D5D515B" w:rsidR="002C65B9" w:rsidRPr="002C65B9" w:rsidRDefault="002C65B9" w:rsidP="002C65B9">
            <w:pPr>
              <w:pStyle w:val="ListParagraph"/>
              <w:numPr>
                <w:ilvl w:val="0"/>
                <w:numId w:val="13"/>
              </w:numPr>
              <w:ind w:left="360"/>
              <w:rPr>
                <w:b/>
                <w:bCs/>
                <w:sz w:val="20"/>
                <w:szCs w:val="20"/>
              </w:rPr>
            </w:pPr>
            <w:r w:rsidRPr="002C65B9">
              <w:rPr>
                <w:b/>
                <w:bCs/>
                <w:sz w:val="20"/>
                <w:szCs w:val="20"/>
              </w:rPr>
              <w:t>Database Management</w:t>
            </w:r>
          </w:p>
          <w:p w14:paraId="57DC48A5" w14:textId="77777777" w:rsidR="002C65B9" w:rsidRPr="002C65B9" w:rsidRDefault="002C65B9" w:rsidP="002C65B9">
            <w:pPr>
              <w:pStyle w:val="ListParagraph"/>
              <w:numPr>
                <w:ilvl w:val="0"/>
                <w:numId w:val="13"/>
              </w:numPr>
              <w:ind w:left="36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Project Management</w:t>
            </w:r>
          </w:p>
          <w:p w14:paraId="3A2C0091" w14:textId="25EEDE8B" w:rsidR="002C65B9" w:rsidRPr="00B075D2" w:rsidRDefault="002C65B9" w:rsidP="002C65B9">
            <w:pPr>
              <w:pStyle w:val="ListParagraph"/>
              <w:numPr>
                <w:ilvl w:val="0"/>
                <w:numId w:val="13"/>
              </w:numPr>
              <w:ind w:left="360"/>
              <w:rPr>
                <w:sz w:val="20"/>
                <w:szCs w:val="20"/>
              </w:rPr>
            </w:pPr>
            <w:r w:rsidRPr="002C65B9">
              <w:rPr>
                <w:b/>
                <w:bCs/>
                <w:sz w:val="20"/>
                <w:szCs w:val="20"/>
              </w:rPr>
              <w:t>Client Handling</w:t>
            </w:r>
          </w:p>
          <w:p w14:paraId="17B03E7D" w14:textId="1814A5A6" w:rsidR="00B075D2" w:rsidRPr="002C65B9" w:rsidRDefault="00B075D2" w:rsidP="002C65B9">
            <w:pPr>
              <w:pStyle w:val="ListParagraph"/>
              <w:numPr>
                <w:ilvl w:val="0"/>
                <w:numId w:val="13"/>
              </w:numPr>
              <w:ind w:left="36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Customer Acquisition</w:t>
            </w:r>
          </w:p>
          <w:p w14:paraId="0A6F984F" w14:textId="3D346D9D" w:rsidR="00C87878" w:rsidRPr="00C87878" w:rsidRDefault="00C87878" w:rsidP="00C87878">
            <w:pPr>
              <w:pStyle w:val="ListParagraph"/>
              <w:ind w:left="360"/>
              <w:rPr>
                <w:sz w:val="20"/>
                <w:szCs w:val="20"/>
              </w:rPr>
            </w:pPr>
          </w:p>
          <w:p w14:paraId="11B2BF18" w14:textId="3C129244" w:rsidR="00C87878" w:rsidRPr="00F9726E" w:rsidRDefault="00C87878" w:rsidP="00C87878">
            <w:pPr>
              <w:pStyle w:val="ListParagraph"/>
              <w:ind w:left="360"/>
              <w:rPr>
                <w:sz w:val="20"/>
                <w:szCs w:val="20"/>
              </w:rPr>
            </w:pPr>
          </w:p>
          <w:p w14:paraId="5CB225B8" w14:textId="77777777" w:rsidR="003732C5" w:rsidRDefault="003732C5" w:rsidP="003732C5"/>
          <w:p w14:paraId="27BE77E8" w14:textId="77777777" w:rsidR="00986200" w:rsidRPr="00CB0055" w:rsidRDefault="00EF35A0" w:rsidP="00986200">
            <w:pPr>
              <w:pStyle w:val="Heading3"/>
            </w:pPr>
            <w:r>
              <w:t>Awards</w:t>
            </w:r>
          </w:p>
          <w:p w14:paraId="73E871A1" w14:textId="77777777" w:rsidR="008D747D" w:rsidRPr="008D747D" w:rsidRDefault="00986200" w:rsidP="0080174A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Cs w:val="18"/>
              </w:rPr>
            </w:pPr>
            <w:r w:rsidRPr="008D747D">
              <w:rPr>
                <w:b/>
                <w:bCs/>
                <w:szCs w:val="18"/>
              </w:rPr>
              <w:t xml:space="preserve">Awards for selling focus products </w:t>
            </w:r>
          </w:p>
          <w:p w14:paraId="430C92C3" w14:textId="4C001839" w:rsidR="008D747D" w:rsidRPr="008D747D" w:rsidRDefault="008D747D" w:rsidP="0080174A">
            <w:pPr>
              <w:pStyle w:val="ListParagraph"/>
              <w:ind w:left="360"/>
              <w:rPr>
                <w:b/>
                <w:bCs/>
                <w:szCs w:val="18"/>
              </w:rPr>
            </w:pPr>
            <w:r w:rsidRPr="008D747D">
              <w:rPr>
                <w:b/>
                <w:bCs/>
                <w:szCs w:val="18"/>
              </w:rPr>
              <w:t xml:space="preserve">Wizards of Exterior, Winner of </w:t>
            </w:r>
            <w:proofErr w:type="spellStart"/>
            <w:r w:rsidRPr="008D747D">
              <w:rPr>
                <w:b/>
                <w:bCs/>
                <w:szCs w:val="18"/>
              </w:rPr>
              <w:t>Nilaya</w:t>
            </w:r>
            <w:proofErr w:type="spellEnd"/>
            <w:r w:rsidRPr="008D747D">
              <w:rPr>
                <w:b/>
                <w:bCs/>
                <w:szCs w:val="18"/>
              </w:rPr>
              <w:t xml:space="preserve"> Scheme &amp; other contests -Divisional Contest from East Region, Unit- Kolkata</w:t>
            </w:r>
          </w:p>
          <w:p w14:paraId="510AD05A" w14:textId="3AAE1188" w:rsidR="00986200" w:rsidRPr="008D747D" w:rsidRDefault="00986200" w:rsidP="0080174A">
            <w:pPr>
              <w:pStyle w:val="ListParagraph"/>
              <w:ind w:left="360"/>
              <w:rPr>
                <w:b/>
                <w:bCs/>
                <w:szCs w:val="18"/>
              </w:rPr>
            </w:pPr>
            <w:r w:rsidRPr="008D747D">
              <w:rPr>
                <w:b/>
                <w:bCs/>
                <w:szCs w:val="18"/>
              </w:rPr>
              <w:t>(Asian Paints) (</w:t>
            </w:r>
            <w:r w:rsidR="008D747D" w:rsidRPr="008D747D">
              <w:rPr>
                <w:b/>
                <w:bCs/>
                <w:szCs w:val="18"/>
              </w:rPr>
              <w:t xml:space="preserve">2014 - </w:t>
            </w:r>
            <w:r w:rsidRPr="008D747D">
              <w:rPr>
                <w:b/>
                <w:bCs/>
                <w:szCs w:val="18"/>
              </w:rPr>
              <w:t>2015)</w:t>
            </w:r>
          </w:p>
          <w:p w14:paraId="42E36B8B" w14:textId="77777777" w:rsidR="008D747D" w:rsidRDefault="008D747D" w:rsidP="0080174A">
            <w:pPr>
              <w:pStyle w:val="ListParagraph"/>
              <w:ind w:left="360"/>
            </w:pPr>
          </w:p>
          <w:p w14:paraId="00CC2E2B" w14:textId="77777777" w:rsidR="008D747D" w:rsidRPr="008D747D" w:rsidRDefault="00986200" w:rsidP="00986200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8D747D">
              <w:rPr>
                <w:b/>
                <w:bCs/>
              </w:rPr>
              <w:t>Growth Star Award</w:t>
            </w:r>
            <w:r w:rsidR="008D747D" w:rsidRPr="008D747D">
              <w:rPr>
                <w:b/>
                <w:bCs/>
              </w:rPr>
              <w:t xml:space="preserve">- </w:t>
            </w:r>
          </w:p>
          <w:p w14:paraId="772B3260" w14:textId="77777777" w:rsidR="008D747D" w:rsidRPr="008D747D" w:rsidRDefault="008D747D" w:rsidP="008D747D">
            <w:pPr>
              <w:pStyle w:val="ListParagraph"/>
              <w:ind w:left="360"/>
              <w:rPr>
                <w:b/>
                <w:bCs/>
              </w:rPr>
            </w:pPr>
            <w:r w:rsidRPr="008D747D">
              <w:rPr>
                <w:b/>
                <w:bCs/>
              </w:rPr>
              <w:t>Maximum Outshine Stars</w:t>
            </w:r>
          </w:p>
          <w:p w14:paraId="048AB846" w14:textId="03519AEC" w:rsidR="008D747D" w:rsidRPr="008D747D" w:rsidRDefault="008D747D" w:rsidP="008D747D">
            <w:pPr>
              <w:pStyle w:val="ListParagraph"/>
              <w:ind w:left="360"/>
              <w:rPr>
                <w:b/>
                <w:bCs/>
              </w:rPr>
            </w:pPr>
            <w:r w:rsidRPr="008D747D">
              <w:rPr>
                <w:b/>
                <w:bCs/>
              </w:rPr>
              <w:t xml:space="preserve">Divisional </w:t>
            </w:r>
            <w:r w:rsidR="00AA5A6D">
              <w:rPr>
                <w:b/>
                <w:bCs/>
              </w:rPr>
              <w:t xml:space="preserve">Contest </w:t>
            </w:r>
            <w:r w:rsidRPr="008D747D">
              <w:rPr>
                <w:b/>
                <w:bCs/>
              </w:rPr>
              <w:t>from East Region</w:t>
            </w:r>
          </w:p>
          <w:p w14:paraId="26E7FB11" w14:textId="51DC99BF" w:rsidR="00986200" w:rsidRDefault="00986200" w:rsidP="008D747D">
            <w:pPr>
              <w:pStyle w:val="ListParagraph"/>
              <w:ind w:left="360"/>
              <w:rPr>
                <w:b/>
                <w:bCs/>
              </w:rPr>
            </w:pPr>
            <w:r w:rsidRPr="008D747D">
              <w:rPr>
                <w:b/>
                <w:bCs/>
              </w:rPr>
              <w:t>(Asian Paints) (2015</w:t>
            </w:r>
            <w:r w:rsidR="008D747D" w:rsidRPr="008D747D">
              <w:rPr>
                <w:b/>
                <w:bCs/>
              </w:rPr>
              <w:t>-2016</w:t>
            </w:r>
            <w:r w:rsidRPr="008D747D">
              <w:rPr>
                <w:b/>
                <w:bCs/>
              </w:rPr>
              <w:t>)</w:t>
            </w:r>
          </w:p>
          <w:p w14:paraId="17032395" w14:textId="77777777" w:rsidR="00AA5A6D" w:rsidRPr="008D747D" w:rsidRDefault="00AA5A6D" w:rsidP="008D747D">
            <w:pPr>
              <w:pStyle w:val="ListParagraph"/>
              <w:ind w:left="360"/>
              <w:rPr>
                <w:b/>
                <w:bCs/>
              </w:rPr>
            </w:pPr>
          </w:p>
          <w:p w14:paraId="2C978402" w14:textId="097C220B" w:rsidR="00986200" w:rsidRPr="00A3523D" w:rsidRDefault="00986200" w:rsidP="00986200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A3523D">
              <w:rPr>
                <w:b/>
                <w:bCs/>
              </w:rPr>
              <w:t>Best Student Award</w:t>
            </w:r>
            <w:r w:rsidR="00AA5A6D" w:rsidRPr="00A3523D">
              <w:rPr>
                <w:b/>
                <w:bCs/>
              </w:rPr>
              <w:t>- ‘Striker’</w:t>
            </w:r>
          </w:p>
          <w:p w14:paraId="7A32B737" w14:textId="1362D5C0" w:rsidR="00A3523D" w:rsidRPr="00A3523D" w:rsidRDefault="00A3523D" w:rsidP="00A3523D">
            <w:pPr>
              <w:pStyle w:val="ListParagraph"/>
              <w:ind w:left="360"/>
              <w:rPr>
                <w:b/>
                <w:bCs/>
              </w:rPr>
            </w:pPr>
            <w:r w:rsidRPr="00A3523D">
              <w:rPr>
                <w:b/>
                <w:bCs/>
              </w:rPr>
              <w:t>NSHM (2011)</w:t>
            </w:r>
          </w:p>
          <w:p w14:paraId="256467D8" w14:textId="77777777" w:rsidR="00AA5A6D" w:rsidRPr="00A3523D" w:rsidRDefault="00AA5A6D" w:rsidP="00AA5A6D">
            <w:pPr>
              <w:pStyle w:val="ListParagraph"/>
              <w:ind w:left="360"/>
              <w:rPr>
                <w:b/>
                <w:bCs/>
              </w:rPr>
            </w:pPr>
          </w:p>
          <w:p w14:paraId="4D3E4DFB" w14:textId="77777777" w:rsidR="00A3523D" w:rsidRDefault="00A3523D" w:rsidP="00301329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A3523D">
              <w:rPr>
                <w:b/>
                <w:bCs/>
              </w:rPr>
              <w:t>‘Marching Ants’ - Class Attendance &amp; Participation’</w:t>
            </w:r>
          </w:p>
          <w:p w14:paraId="042DC508" w14:textId="25912FBB" w:rsidR="00985086" w:rsidRPr="006F3AEF" w:rsidRDefault="00A3523D" w:rsidP="003732C5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A3523D">
              <w:rPr>
                <w:b/>
                <w:bCs/>
              </w:rPr>
              <w:t xml:space="preserve">NSHM </w:t>
            </w:r>
            <w:r w:rsidR="00986200" w:rsidRPr="00A3523D">
              <w:rPr>
                <w:b/>
                <w:bCs/>
              </w:rPr>
              <w:t>(2011)</w:t>
            </w:r>
          </w:p>
          <w:p w14:paraId="0ACCB1E0" w14:textId="77777777" w:rsidR="00985086" w:rsidRDefault="00985086" w:rsidP="003732C5">
            <w:pPr>
              <w:pStyle w:val="Heading3"/>
            </w:pPr>
            <w:bookmarkStart w:id="0" w:name="_GoBack"/>
            <w:bookmarkEnd w:id="0"/>
          </w:p>
          <w:p w14:paraId="53A80407" w14:textId="69D08F27" w:rsidR="003732C5" w:rsidRDefault="003732C5" w:rsidP="003732C5">
            <w:pPr>
              <w:pStyle w:val="Heading3"/>
            </w:pPr>
            <w:r>
              <w:t>Languages</w:t>
            </w:r>
          </w:p>
          <w:p w14:paraId="6FAF6193" w14:textId="7B6984DE" w:rsidR="003732C5" w:rsidRPr="0080174A" w:rsidRDefault="000C1461" w:rsidP="00E319FB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b/>
                <w:bCs/>
              </w:rPr>
            </w:pPr>
            <w:r>
              <w:rPr>
                <w:noProof/>
              </w:rPr>
              <w:pict w14:anchorId="64ACA642">
                <v:rect id="_x0000_s1035" style="position:absolute;left:0;text-align:left;margin-left:69pt;margin-top:5.35pt;width:58.5pt;height:7.15pt;z-index:251662336" fillcolor="#92d050" strokecolor="#0d0d0d [3069]"/>
              </w:pict>
            </w:r>
            <w:r w:rsidR="003732C5" w:rsidRPr="0080174A">
              <w:rPr>
                <w:b/>
                <w:bCs/>
              </w:rPr>
              <w:t>English</w:t>
            </w:r>
            <w:r w:rsidR="009F5D20">
              <w:rPr>
                <w:b/>
                <w:bCs/>
              </w:rPr>
              <w:t xml:space="preserve">   </w:t>
            </w:r>
          </w:p>
          <w:p w14:paraId="363F26DC" w14:textId="2E9EC3CD" w:rsidR="003732C5" w:rsidRPr="0080174A" w:rsidRDefault="000C1461" w:rsidP="00E319FB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b/>
                <w:bCs/>
              </w:rPr>
            </w:pPr>
            <w:r>
              <w:rPr>
                <w:noProof/>
                <w:lang w:eastAsia="en-US"/>
              </w:rPr>
              <w:pict w14:anchorId="64ACA642">
                <v:rect id="_x0000_s1037" style="position:absolute;left:0;text-align:left;margin-left:69.75pt;margin-top:2.3pt;width:58.5pt;height:7.15pt;z-index:251663360" fillcolor="#92d050" strokecolor="black [3213]"/>
              </w:pict>
            </w:r>
            <w:r w:rsidR="003732C5" w:rsidRPr="0080174A">
              <w:rPr>
                <w:b/>
                <w:bCs/>
              </w:rPr>
              <w:t>Hindi</w:t>
            </w:r>
            <w:r w:rsidR="009F5D20">
              <w:rPr>
                <w:b/>
                <w:bCs/>
              </w:rPr>
              <w:t xml:space="preserve">       </w:t>
            </w:r>
          </w:p>
          <w:p w14:paraId="2FC29379" w14:textId="1BCA5456" w:rsidR="003732C5" w:rsidRDefault="000C1461" w:rsidP="00E319FB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b/>
                <w:bCs/>
              </w:rPr>
            </w:pPr>
            <w:r>
              <w:rPr>
                <w:b/>
                <w:bCs/>
                <w:noProof/>
              </w:rPr>
              <w:pict w14:anchorId="3C1217F2">
                <v:rect id="_x0000_s1039" style="position:absolute;left:0;text-align:left;margin-left:69.75pt;margin-top:3pt;width:32.25pt;height:7.15pt;z-index:251664384" fillcolor="#92d050"/>
              </w:pict>
            </w:r>
            <w:r w:rsidR="003732C5" w:rsidRPr="0080174A">
              <w:rPr>
                <w:b/>
                <w:bCs/>
              </w:rPr>
              <w:t>Bengali</w:t>
            </w:r>
          </w:p>
          <w:p w14:paraId="10C282E0" w14:textId="41B37C98" w:rsidR="0080174A" w:rsidRDefault="0080174A" w:rsidP="0080174A">
            <w:pPr>
              <w:spacing w:line="360" w:lineRule="auto"/>
              <w:rPr>
                <w:b/>
                <w:bCs/>
              </w:rPr>
            </w:pPr>
          </w:p>
          <w:p w14:paraId="1DBF9921" w14:textId="77777777" w:rsidR="0080174A" w:rsidRPr="0080174A" w:rsidRDefault="0080174A" w:rsidP="0080174A">
            <w:pPr>
              <w:spacing w:line="360" w:lineRule="auto"/>
              <w:rPr>
                <w:b/>
                <w:bCs/>
              </w:rPr>
            </w:pPr>
          </w:p>
          <w:p w14:paraId="61F81DE9" w14:textId="45EF9485" w:rsidR="003732C5" w:rsidRPr="00366B1E" w:rsidRDefault="000C1461" w:rsidP="00366B1E">
            <w:pPr>
              <w:pStyle w:val="Heading3"/>
            </w:pPr>
            <w:sdt>
              <w:sdtPr>
                <w:id w:val="-1444214663"/>
                <w:placeholder>
                  <w:docPart w:val="F1228192557A4A74B5038D368A2CB5F1"/>
                </w:placeholder>
                <w:temporary/>
                <w:showingPlcHdr/>
              </w:sdtPr>
              <w:sdtEndPr/>
              <w:sdtContent>
                <w:r w:rsidR="003732C5" w:rsidRPr="00CB0055">
                  <w:t>Hobbies</w:t>
                </w:r>
              </w:sdtContent>
            </w:sdt>
          </w:p>
          <w:p w14:paraId="06A05129" w14:textId="77777777" w:rsidR="003732C5" w:rsidRPr="0080174A" w:rsidRDefault="003732C5" w:rsidP="0080174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 w:rsidRPr="0080174A">
              <w:rPr>
                <w:b/>
                <w:bCs/>
              </w:rPr>
              <w:t>Cooking</w:t>
            </w:r>
          </w:p>
          <w:p w14:paraId="594FE7C3" w14:textId="77777777" w:rsidR="00366B1E" w:rsidRDefault="003732C5" w:rsidP="00366B1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 w:rsidRPr="0080174A">
              <w:rPr>
                <w:b/>
                <w:bCs/>
              </w:rPr>
              <w:t>Travelling</w:t>
            </w:r>
          </w:p>
          <w:p w14:paraId="071C4273" w14:textId="5DF3494D" w:rsidR="00366B1E" w:rsidRPr="00366B1E" w:rsidRDefault="00366B1E" w:rsidP="00366B1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 w:rsidRPr="00366B1E">
              <w:rPr>
                <w:b/>
                <w:bCs/>
              </w:rPr>
              <w:t>Cricket &amp; Movies</w:t>
            </w:r>
          </w:p>
          <w:p w14:paraId="6DDFC08F" w14:textId="24DC0332" w:rsidR="003732C5" w:rsidRDefault="003732C5" w:rsidP="0080174A">
            <w:pPr>
              <w:pStyle w:val="ListParagraph"/>
              <w:ind w:left="360"/>
            </w:pPr>
          </w:p>
          <w:p w14:paraId="27736DA8" w14:textId="12428D5E" w:rsidR="00ED317A" w:rsidRDefault="00ED317A" w:rsidP="0080174A">
            <w:pPr>
              <w:pStyle w:val="ListParagraph"/>
              <w:ind w:left="360"/>
            </w:pPr>
          </w:p>
          <w:p w14:paraId="1E35FFA1" w14:textId="77777777" w:rsidR="00ED317A" w:rsidRDefault="00ED317A" w:rsidP="0080174A">
            <w:pPr>
              <w:pStyle w:val="ListParagraph"/>
              <w:ind w:left="360"/>
            </w:pPr>
          </w:p>
          <w:p w14:paraId="639C139D" w14:textId="1399A387" w:rsidR="00ED317A" w:rsidRDefault="00ED317A" w:rsidP="00ED317A">
            <w:pPr>
              <w:pStyle w:val="Heading3"/>
            </w:pPr>
            <w:r>
              <w:t>C</w:t>
            </w:r>
            <w:r w:rsidR="002928B6">
              <w:t>OURSES/CERTIFICATIONS</w:t>
            </w:r>
          </w:p>
          <w:p w14:paraId="55074AB9" w14:textId="17D03143" w:rsidR="00ED317A" w:rsidRPr="00ED317A" w:rsidRDefault="00ED317A" w:rsidP="00ED317A">
            <w:pPr>
              <w:pStyle w:val="ListParagraph"/>
              <w:numPr>
                <w:ilvl w:val="0"/>
                <w:numId w:val="23"/>
              </w:numPr>
              <w:ind w:left="360"/>
              <w:rPr>
                <w:b/>
                <w:bCs/>
              </w:rPr>
            </w:pPr>
            <w:r w:rsidRPr="00ED317A">
              <w:rPr>
                <w:b/>
                <w:bCs/>
              </w:rPr>
              <w:t xml:space="preserve">Deep Dive into Data Analytics, </w:t>
            </w:r>
            <w:proofErr w:type="spellStart"/>
            <w:r w:rsidRPr="00ED317A">
              <w:rPr>
                <w:b/>
                <w:bCs/>
              </w:rPr>
              <w:t>Skillenable</w:t>
            </w:r>
            <w:proofErr w:type="spellEnd"/>
          </w:p>
          <w:p w14:paraId="04049F75" w14:textId="4F5C9E40" w:rsidR="003561B2" w:rsidRPr="00ED317A" w:rsidRDefault="003561B2" w:rsidP="00ED317A">
            <w:pPr>
              <w:pStyle w:val="Heading3"/>
              <w:rPr>
                <w:bCs/>
              </w:rPr>
            </w:pPr>
          </w:p>
          <w:p w14:paraId="2F2FE8C6" w14:textId="3055DDF2" w:rsidR="00ED317A" w:rsidRPr="00ED317A" w:rsidRDefault="00ED317A" w:rsidP="00ED317A"/>
          <w:p w14:paraId="4BB0097B" w14:textId="35F57C58" w:rsidR="003561B2" w:rsidRPr="003732C5" w:rsidRDefault="003561B2" w:rsidP="0080174A">
            <w:pPr>
              <w:pStyle w:val="ListParagraph"/>
              <w:ind w:left="360"/>
            </w:pPr>
          </w:p>
        </w:tc>
        <w:tc>
          <w:tcPr>
            <w:tcW w:w="803" w:type="dxa"/>
          </w:tcPr>
          <w:p w14:paraId="3B689BD6" w14:textId="18D15976" w:rsidR="008355D4" w:rsidRDefault="008355D4" w:rsidP="008355D4">
            <w:pPr>
              <w:tabs>
                <w:tab w:val="left" w:pos="990"/>
              </w:tabs>
            </w:pPr>
          </w:p>
        </w:tc>
        <w:tc>
          <w:tcPr>
            <w:tcW w:w="6710" w:type="dxa"/>
          </w:tcPr>
          <w:p w14:paraId="702F969E" w14:textId="43BCC32C" w:rsidR="001F6BCA" w:rsidRPr="00C87878" w:rsidRDefault="00AC2B0C" w:rsidP="00C87878">
            <w:pPr>
              <w:pStyle w:val="Title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Abhijeet Kumar</w:t>
            </w:r>
          </w:p>
          <w:p w14:paraId="3435D672" w14:textId="1070A05E" w:rsidR="001F6BCA" w:rsidRDefault="001F6BCA" w:rsidP="001F6BCA">
            <w:pPr>
              <w:rPr>
                <w:b/>
                <w:bCs/>
                <w:sz w:val="22"/>
              </w:rPr>
            </w:pPr>
          </w:p>
          <w:p w14:paraId="08A82CE1" w14:textId="77777777" w:rsidR="001F6BCA" w:rsidRDefault="001F6BCA" w:rsidP="001F6BCA">
            <w:pPr>
              <w:rPr>
                <w:b/>
                <w:bCs/>
                <w:sz w:val="22"/>
              </w:rPr>
            </w:pPr>
            <w:r>
              <w:rPr>
                <w:b/>
                <w:noProof/>
                <w:lang w:val="en-IN" w:eastAsia="en-IN"/>
              </w:rPr>
              <w:drawing>
                <wp:anchor distT="0" distB="0" distL="114300" distR="114300" simplePos="0" relativeHeight="251659264" behindDoc="1" locked="0" layoutInCell="1" allowOverlap="1" wp14:anchorId="20FFF545" wp14:editId="1C7057FD">
                  <wp:simplePos x="0" y="0"/>
                  <wp:positionH relativeFrom="column">
                    <wp:posOffset>1622425</wp:posOffset>
                  </wp:positionH>
                  <wp:positionV relativeFrom="paragraph">
                    <wp:posOffset>147320</wp:posOffset>
                  </wp:positionV>
                  <wp:extent cx="238125" cy="238125"/>
                  <wp:effectExtent l="0" t="0" r="0" b="0"/>
                  <wp:wrapTight wrapText="bothSides">
                    <wp:wrapPolygon edited="0">
                      <wp:start x="0" y="0"/>
                      <wp:lineTo x="0" y="20736"/>
                      <wp:lineTo x="20736" y="20736"/>
                      <wp:lineTo x="20736" y="0"/>
                      <wp:lineTo x="0" y="0"/>
                    </wp:wrapPolygon>
                  </wp:wrapTight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B85712">
              <w:rPr>
                <w:noProof/>
                <w:sz w:val="20"/>
                <w:szCs w:val="20"/>
                <w:lang w:val="en-IN" w:eastAsia="en-IN"/>
              </w:rPr>
              <w:drawing>
                <wp:anchor distT="0" distB="0" distL="114300" distR="114300" simplePos="0" relativeHeight="251657216" behindDoc="1" locked="0" layoutInCell="1" allowOverlap="1" wp14:anchorId="1D52D667" wp14:editId="3D7BA879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128270</wp:posOffset>
                  </wp:positionV>
                  <wp:extent cx="238125" cy="238125"/>
                  <wp:effectExtent l="0" t="0" r="0" b="0"/>
                  <wp:wrapSquare wrapText="bothSides"/>
                  <wp:docPr id="6" name="Picture 6" descr="Blue call icon, Dialer Android Google Play Telephone, phone, blue, text png  | PNGEg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Blue call icon, Dialer Android Google Play Telephone, phone, blue, text png  | PNGEg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6923E261" w14:textId="2A65779B" w:rsidR="001F6BCA" w:rsidRPr="001F6BCA" w:rsidRDefault="001F6BCA" w:rsidP="001F6BCA">
            <w:pPr>
              <w:rPr>
                <w:b/>
                <w:bCs/>
              </w:rPr>
            </w:pPr>
            <w:r w:rsidRPr="001F6BCA">
              <w:rPr>
                <w:b/>
                <w:bCs/>
                <w:sz w:val="20"/>
                <w:szCs w:val="20"/>
              </w:rPr>
              <w:t>+91-7980759203</w:t>
            </w:r>
            <w:r>
              <w:rPr>
                <w:b/>
                <w:bCs/>
                <w:sz w:val="20"/>
                <w:szCs w:val="20"/>
              </w:rPr>
              <w:t xml:space="preserve">                                                 </w:t>
            </w:r>
            <w:hyperlink r:id="rId15" w:history="1">
              <w:r w:rsidRPr="001F6BCA">
                <w:rPr>
                  <w:rStyle w:val="Hyperlink"/>
                  <w:b/>
                  <w:bCs/>
                </w:rPr>
                <w:t>kr.abhijeet3@gmail.com</w:t>
              </w:r>
            </w:hyperlink>
          </w:p>
          <w:p w14:paraId="11AA4A6E" w14:textId="78E5CF06" w:rsidR="001F6BCA" w:rsidRPr="001F6BCA" w:rsidRDefault="001F6BCA" w:rsidP="001F6BCA">
            <w:pPr>
              <w:rPr>
                <w:b/>
                <w:bCs/>
                <w:sz w:val="22"/>
              </w:rPr>
            </w:pP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661312" behindDoc="1" locked="0" layoutInCell="1" allowOverlap="1" wp14:anchorId="3FD9B32B" wp14:editId="3BA0F85F">
                  <wp:simplePos x="0" y="0"/>
                  <wp:positionH relativeFrom="column">
                    <wp:posOffset>-342900</wp:posOffset>
                  </wp:positionH>
                  <wp:positionV relativeFrom="paragraph">
                    <wp:posOffset>144780</wp:posOffset>
                  </wp:positionV>
                  <wp:extent cx="228600" cy="228600"/>
                  <wp:effectExtent l="0" t="0" r="0" b="0"/>
                  <wp:wrapTight wrapText="bothSides">
                    <wp:wrapPolygon edited="0">
                      <wp:start x="0" y="0"/>
                      <wp:lineTo x="0" y="19800"/>
                      <wp:lineTo x="19800" y="19800"/>
                      <wp:lineTo x="19800" y="0"/>
                      <wp:lineTo x="0" y="0"/>
                    </wp:wrapPolygon>
                  </wp:wrapTight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C5E6082" w14:textId="3B984108" w:rsidR="00FD1E4B" w:rsidRDefault="000C1461" w:rsidP="00FD1E4B">
            <w:pPr>
              <w:rPr>
                <w:rStyle w:val="Hyperlink"/>
                <w:b/>
                <w:bCs/>
              </w:rPr>
            </w:pPr>
            <w:hyperlink r:id="rId17" w:history="1">
              <w:r w:rsidR="001F6BCA" w:rsidRPr="001F6BCA">
                <w:rPr>
                  <w:rStyle w:val="Hyperlink"/>
                  <w:b/>
                  <w:bCs/>
                </w:rPr>
                <w:t>https://www.linkedin.com/in/abhijeet-kumar-b71899256/</w:t>
              </w:r>
            </w:hyperlink>
          </w:p>
          <w:p w14:paraId="5B03A5C6" w14:textId="77777777" w:rsidR="00C87878" w:rsidRPr="00FD1E4B" w:rsidRDefault="00C87878" w:rsidP="00FD1E4B">
            <w:pPr>
              <w:rPr>
                <w:b/>
                <w:bCs/>
                <w:color w:val="B85A22" w:themeColor="accent2" w:themeShade="BF"/>
                <w:u w:val="single"/>
              </w:rPr>
            </w:pPr>
          </w:p>
          <w:p w14:paraId="112A85F3" w14:textId="7E7DC854" w:rsidR="008355D4" w:rsidRDefault="008355D4" w:rsidP="00811A81">
            <w:pPr>
              <w:pStyle w:val="Heading2"/>
            </w:pPr>
            <w:r>
              <w:t>Work Experience</w:t>
            </w:r>
          </w:p>
          <w:p w14:paraId="14E59AC4" w14:textId="59A09E42" w:rsidR="005C666B" w:rsidRPr="00E2326F" w:rsidRDefault="005C666B" w:rsidP="00004E32">
            <w:pPr>
              <w:pStyle w:val="Heading4"/>
              <w:spacing w:line="276" w:lineRule="auto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E2326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Assistant Manager</w:t>
            </w:r>
            <w:r w:rsidR="00C4636C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-</w:t>
            </w:r>
            <w:r w:rsidRPr="00E2326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Business Development (Feb 2023-Present)</w:t>
            </w:r>
          </w:p>
          <w:p w14:paraId="61EFA606" w14:textId="433AC105" w:rsidR="005C666B" w:rsidRPr="00E2326F" w:rsidRDefault="005C666B" w:rsidP="00004E32">
            <w:pPr>
              <w:spacing w:line="276" w:lineRule="auto"/>
              <w:rPr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E2326F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shd w:val="clear" w:color="auto" w:fill="FFFFFF"/>
              </w:rPr>
              <w:t>AlCircle</w:t>
            </w:r>
            <w:proofErr w:type="spellEnd"/>
            <w:r w:rsidRPr="00E2326F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E2326F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shd w:val="clear" w:color="auto" w:fill="FFFFFF"/>
              </w:rPr>
              <w:t>P</w:t>
            </w:r>
            <w:r w:rsidR="00814002" w:rsidRPr="00E2326F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shd w:val="clear" w:color="auto" w:fill="FFFFFF"/>
              </w:rPr>
              <w:t>vt</w:t>
            </w:r>
            <w:proofErr w:type="spellEnd"/>
            <w:r w:rsidRPr="00E2326F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shd w:val="clear" w:color="auto" w:fill="FFFFFF"/>
              </w:rPr>
              <w:t xml:space="preserve"> </w:t>
            </w:r>
            <w:r w:rsidR="00E51A57" w:rsidRPr="00E2326F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shd w:val="clear" w:color="auto" w:fill="FFFFFF"/>
              </w:rPr>
              <w:t>Ltd</w:t>
            </w:r>
            <w:r w:rsidR="00E51A57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shd w:val="clear" w:color="auto" w:fill="FFFFFF"/>
              </w:rPr>
              <w:t>,</w:t>
            </w:r>
            <w:r w:rsidR="00C4636C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shd w:val="clear" w:color="auto" w:fill="FFFFFF"/>
              </w:rPr>
              <w:t xml:space="preserve"> </w:t>
            </w:r>
            <w:r w:rsidRPr="00E2326F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shd w:val="clear" w:color="auto" w:fill="FFFFFF"/>
              </w:rPr>
              <w:t>Kolkata, West Bengal</w:t>
            </w:r>
          </w:p>
          <w:p w14:paraId="38051B9E" w14:textId="77777777" w:rsidR="00C4636C" w:rsidRDefault="00C4636C" w:rsidP="00E2326F">
            <w:pPr>
              <w:pStyle w:val="Heading4"/>
              <w:spacing w:line="276" w:lineRule="auto"/>
              <w:rPr>
                <w:sz w:val="20"/>
                <w:szCs w:val="20"/>
              </w:rPr>
            </w:pPr>
          </w:p>
          <w:p w14:paraId="59FB7D21" w14:textId="5BED7517" w:rsidR="00C4636C" w:rsidRDefault="00C4636C" w:rsidP="00C4636C">
            <w:pPr>
              <w:pStyle w:val="Heading4"/>
              <w:numPr>
                <w:ilvl w:val="0"/>
                <w:numId w:val="22"/>
              </w:numPr>
              <w:spacing w:line="276" w:lineRule="auto"/>
              <w:rPr>
                <w:b w:val="0"/>
                <w:bCs/>
                <w:szCs w:val="18"/>
              </w:rPr>
            </w:pPr>
            <w:r>
              <w:rPr>
                <w:b w:val="0"/>
                <w:bCs/>
                <w:szCs w:val="18"/>
              </w:rPr>
              <w:t>M</w:t>
            </w:r>
            <w:r w:rsidR="00E2326F">
              <w:rPr>
                <w:b w:val="0"/>
                <w:bCs/>
                <w:szCs w:val="18"/>
              </w:rPr>
              <w:t>arket research</w:t>
            </w:r>
          </w:p>
          <w:p w14:paraId="1F3B6B15" w14:textId="238703EC" w:rsidR="00C4636C" w:rsidRDefault="00C4636C" w:rsidP="00C4636C">
            <w:pPr>
              <w:pStyle w:val="Heading4"/>
              <w:numPr>
                <w:ilvl w:val="0"/>
                <w:numId w:val="22"/>
              </w:numPr>
              <w:spacing w:line="276" w:lineRule="auto"/>
              <w:rPr>
                <w:b w:val="0"/>
                <w:bCs/>
                <w:szCs w:val="18"/>
              </w:rPr>
            </w:pPr>
            <w:r>
              <w:rPr>
                <w:b w:val="0"/>
                <w:bCs/>
                <w:szCs w:val="18"/>
              </w:rPr>
              <w:t>G</w:t>
            </w:r>
            <w:r w:rsidR="00E2326F">
              <w:rPr>
                <w:b w:val="0"/>
                <w:bCs/>
                <w:szCs w:val="18"/>
              </w:rPr>
              <w:t xml:space="preserve">enerate revenue through </w:t>
            </w:r>
            <w:r w:rsidR="00E2326F" w:rsidRPr="00E2326F">
              <w:rPr>
                <w:b w:val="0"/>
                <w:bCs/>
                <w:szCs w:val="18"/>
              </w:rPr>
              <w:t xml:space="preserve">advertisement, micro site, subscriptions and </w:t>
            </w:r>
            <w:r w:rsidR="00004E32" w:rsidRPr="00E2326F">
              <w:rPr>
                <w:b w:val="0"/>
                <w:bCs/>
                <w:szCs w:val="18"/>
              </w:rPr>
              <w:t>Valu</w:t>
            </w:r>
            <w:r w:rsidR="00004E32">
              <w:rPr>
                <w:b w:val="0"/>
                <w:bCs/>
                <w:szCs w:val="18"/>
              </w:rPr>
              <w:t>e-Added</w:t>
            </w:r>
            <w:r w:rsidR="00E2326F" w:rsidRPr="00E2326F">
              <w:rPr>
                <w:b w:val="0"/>
                <w:bCs/>
                <w:szCs w:val="18"/>
              </w:rPr>
              <w:t xml:space="preserve"> Services</w:t>
            </w:r>
            <w:r w:rsidR="00004E32">
              <w:rPr>
                <w:b w:val="0"/>
                <w:bCs/>
                <w:szCs w:val="18"/>
              </w:rPr>
              <w:t xml:space="preserve"> </w:t>
            </w:r>
            <w:r w:rsidR="00E2326F" w:rsidRPr="00E2326F">
              <w:rPr>
                <w:b w:val="0"/>
                <w:bCs/>
                <w:szCs w:val="18"/>
              </w:rPr>
              <w:t>(VAS) sale</w:t>
            </w:r>
            <w:r w:rsidR="00E2326F">
              <w:rPr>
                <w:b w:val="0"/>
                <w:bCs/>
                <w:szCs w:val="18"/>
              </w:rPr>
              <w:t>s</w:t>
            </w:r>
          </w:p>
          <w:p w14:paraId="7D117AD5" w14:textId="727F3547" w:rsidR="00C4636C" w:rsidRDefault="00C4636C" w:rsidP="00C4636C">
            <w:pPr>
              <w:pStyle w:val="Heading4"/>
              <w:numPr>
                <w:ilvl w:val="0"/>
                <w:numId w:val="22"/>
              </w:numPr>
              <w:spacing w:line="276" w:lineRule="auto"/>
              <w:rPr>
                <w:b w:val="0"/>
                <w:bCs/>
                <w:szCs w:val="18"/>
              </w:rPr>
            </w:pPr>
            <w:r>
              <w:rPr>
                <w:b w:val="0"/>
                <w:bCs/>
                <w:szCs w:val="18"/>
              </w:rPr>
              <w:t>C</w:t>
            </w:r>
            <w:r w:rsidR="00E2326F">
              <w:rPr>
                <w:b w:val="0"/>
                <w:bCs/>
                <w:szCs w:val="18"/>
              </w:rPr>
              <w:t>reate marketing strategies online and offline</w:t>
            </w:r>
            <w:r w:rsidR="00004E32">
              <w:rPr>
                <w:b w:val="0"/>
                <w:bCs/>
                <w:szCs w:val="18"/>
              </w:rPr>
              <w:t xml:space="preserve"> using various digital marketing tools and social media</w:t>
            </w:r>
          </w:p>
          <w:p w14:paraId="666C14DD" w14:textId="77777777" w:rsidR="00C4636C" w:rsidRDefault="00C4636C" w:rsidP="00E2326F">
            <w:pPr>
              <w:pStyle w:val="Heading4"/>
              <w:numPr>
                <w:ilvl w:val="0"/>
                <w:numId w:val="22"/>
              </w:numPr>
              <w:spacing w:line="276" w:lineRule="auto"/>
              <w:rPr>
                <w:b w:val="0"/>
                <w:bCs/>
                <w:szCs w:val="18"/>
              </w:rPr>
            </w:pPr>
            <w:r>
              <w:rPr>
                <w:b w:val="0"/>
                <w:bCs/>
                <w:szCs w:val="18"/>
              </w:rPr>
              <w:t>H</w:t>
            </w:r>
            <w:r w:rsidR="00004E32">
              <w:rPr>
                <w:b w:val="0"/>
                <w:bCs/>
                <w:szCs w:val="18"/>
              </w:rPr>
              <w:t>andle international clients.</w:t>
            </w:r>
          </w:p>
          <w:p w14:paraId="2027851C" w14:textId="3892EF01" w:rsidR="00C4636C" w:rsidRDefault="00E2326F" w:rsidP="00C4636C">
            <w:pPr>
              <w:pStyle w:val="Heading4"/>
              <w:numPr>
                <w:ilvl w:val="0"/>
                <w:numId w:val="22"/>
              </w:numPr>
              <w:spacing w:line="276" w:lineRule="auto"/>
              <w:rPr>
                <w:b w:val="0"/>
                <w:bCs/>
                <w:szCs w:val="18"/>
              </w:rPr>
            </w:pPr>
            <w:proofErr w:type="gramStart"/>
            <w:r w:rsidRPr="00C4636C">
              <w:rPr>
                <w:b w:val="0"/>
                <w:bCs/>
                <w:szCs w:val="18"/>
              </w:rPr>
              <w:t>Customer Relationship Management.</w:t>
            </w:r>
            <w:proofErr w:type="gramEnd"/>
          </w:p>
          <w:p w14:paraId="37D45375" w14:textId="5ECCE8F8" w:rsidR="00C4636C" w:rsidRDefault="00E2326F" w:rsidP="00C4636C">
            <w:pPr>
              <w:pStyle w:val="Heading4"/>
              <w:numPr>
                <w:ilvl w:val="0"/>
                <w:numId w:val="22"/>
              </w:numPr>
              <w:spacing w:line="276" w:lineRule="auto"/>
              <w:rPr>
                <w:b w:val="0"/>
                <w:bCs/>
                <w:szCs w:val="18"/>
              </w:rPr>
            </w:pPr>
            <w:r w:rsidRPr="00C4636C">
              <w:rPr>
                <w:b w:val="0"/>
                <w:bCs/>
                <w:szCs w:val="18"/>
              </w:rPr>
              <w:t xml:space="preserve">Source new </w:t>
            </w:r>
            <w:r w:rsidR="00C4636C">
              <w:rPr>
                <w:b w:val="0"/>
                <w:bCs/>
                <w:szCs w:val="18"/>
              </w:rPr>
              <w:t>business prospects</w:t>
            </w:r>
            <w:r w:rsidRPr="00C4636C">
              <w:rPr>
                <w:b w:val="0"/>
                <w:bCs/>
                <w:szCs w:val="18"/>
              </w:rPr>
              <w:t xml:space="preserve"> and develop profitable business relationships with them.</w:t>
            </w:r>
          </w:p>
          <w:p w14:paraId="66155F11" w14:textId="0F2D9ABE" w:rsidR="00E2326F" w:rsidRPr="005B03BC" w:rsidRDefault="00E2326F" w:rsidP="00E2326F">
            <w:pPr>
              <w:pStyle w:val="Heading4"/>
              <w:numPr>
                <w:ilvl w:val="0"/>
                <w:numId w:val="22"/>
              </w:numPr>
              <w:spacing w:line="276" w:lineRule="auto"/>
              <w:rPr>
                <w:b w:val="0"/>
                <w:bCs/>
                <w:szCs w:val="18"/>
              </w:rPr>
            </w:pPr>
            <w:proofErr w:type="gramStart"/>
            <w:r w:rsidRPr="00C4636C">
              <w:rPr>
                <w:b w:val="0"/>
                <w:bCs/>
                <w:szCs w:val="18"/>
              </w:rPr>
              <w:t>Developing user database.</w:t>
            </w:r>
            <w:proofErr w:type="gramEnd"/>
            <w:r w:rsidRPr="00C4636C">
              <w:rPr>
                <w:b w:val="0"/>
                <w:bCs/>
                <w:szCs w:val="18"/>
              </w:rPr>
              <w:br/>
            </w:r>
          </w:p>
          <w:p w14:paraId="27617294" w14:textId="43D88FE7" w:rsidR="00732FE5" w:rsidRPr="00E2326F" w:rsidRDefault="00732FE5" w:rsidP="00E2326F">
            <w:pPr>
              <w:pStyle w:val="Heading4"/>
              <w:spacing w:line="276" w:lineRule="auto"/>
              <w:rPr>
                <w:sz w:val="20"/>
                <w:szCs w:val="20"/>
              </w:rPr>
            </w:pPr>
            <w:r w:rsidRPr="00E2326F">
              <w:rPr>
                <w:sz w:val="20"/>
                <w:szCs w:val="20"/>
              </w:rPr>
              <w:t>Freelancer (Jan 2018 –</w:t>
            </w:r>
            <w:r w:rsidR="005C666B" w:rsidRPr="00E2326F">
              <w:rPr>
                <w:sz w:val="20"/>
                <w:szCs w:val="20"/>
              </w:rPr>
              <w:t xml:space="preserve"> Jan 2023</w:t>
            </w:r>
            <w:r w:rsidRPr="00E2326F">
              <w:rPr>
                <w:sz w:val="20"/>
                <w:szCs w:val="20"/>
              </w:rPr>
              <w:t>)</w:t>
            </w:r>
          </w:p>
          <w:p w14:paraId="60754D30" w14:textId="67A26E09" w:rsidR="00732FE5" w:rsidRPr="00E2326F" w:rsidRDefault="00732FE5" w:rsidP="00E2326F">
            <w:pPr>
              <w:pStyle w:val="Date"/>
              <w:spacing w:line="276" w:lineRule="auto"/>
              <w:rPr>
                <w:b/>
                <w:i/>
                <w:sz w:val="20"/>
                <w:szCs w:val="20"/>
              </w:rPr>
            </w:pPr>
            <w:r w:rsidRPr="00E2326F">
              <w:rPr>
                <w:b/>
                <w:i/>
                <w:sz w:val="20"/>
                <w:szCs w:val="20"/>
              </w:rPr>
              <w:t>Kolkata, West Bengal</w:t>
            </w:r>
          </w:p>
          <w:p w14:paraId="2FD5EA56" w14:textId="77777777" w:rsidR="00814002" w:rsidRPr="00E2326F" w:rsidRDefault="00814002" w:rsidP="00E2326F">
            <w:pPr>
              <w:pStyle w:val="Heading4"/>
              <w:spacing w:line="276" w:lineRule="auto"/>
              <w:rPr>
                <w:sz w:val="20"/>
                <w:szCs w:val="20"/>
              </w:rPr>
            </w:pPr>
          </w:p>
          <w:p w14:paraId="058739B1" w14:textId="77777777" w:rsidR="007C4201" w:rsidRDefault="00E2326F" w:rsidP="007C4201">
            <w:pPr>
              <w:pStyle w:val="ListParagraph"/>
              <w:numPr>
                <w:ilvl w:val="0"/>
                <w:numId w:val="21"/>
              </w:numPr>
              <w:rPr>
                <w:rFonts w:ascii="Century Gothic" w:eastAsia="Times New Roman" w:hAnsi="Century Gothic" w:cs="Times New Roman"/>
              </w:rPr>
            </w:pPr>
            <w:r w:rsidRPr="007C4201">
              <w:rPr>
                <w:rFonts w:ascii="Century Gothic" w:eastAsia="Times New Roman" w:hAnsi="Century Gothic" w:cs="Times New Roman"/>
              </w:rPr>
              <w:t xml:space="preserve">Worked as a freelancer with some Paint Industry Dealers and Distributors in Lead Generation &amp; Business Development activities </w:t>
            </w:r>
          </w:p>
          <w:p w14:paraId="5AA96BF7" w14:textId="51996A13" w:rsidR="00E2326F" w:rsidRPr="007C4201" w:rsidRDefault="007C4201" w:rsidP="007C4201">
            <w:pPr>
              <w:pStyle w:val="ListParagraph"/>
              <w:numPr>
                <w:ilvl w:val="0"/>
                <w:numId w:val="21"/>
              </w:numPr>
              <w:rPr>
                <w:rFonts w:ascii="Century Gothic" w:eastAsia="Times New Roman" w:hAnsi="Century Gothic" w:cs="Times New Roman"/>
              </w:rPr>
            </w:pPr>
            <w:r w:rsidRPr="007C4201">
              <w:rPr>
                <w:rFonts w:ascii="Century Gothic" w:eastAsia="Times New Roman" w:hAnsi="Century Gothic" w:cs="Times New Roman"/>
              </w:rPr>
              <w:t>H</w:t>
            </w:r>
            <w:r w:rsidR="00E2326F" w:rsidRPr="007C4201">
              <w:rPr>
                <w:rFonts w:ascii="Century Gothic" w:eastAsia="Times New Roman" w:hAnsi="Century Gothic" w:cs="Times New Roman"/>
              </w:rPr>
              <w:t>elped them in designing a complete solution package for customers with a team of Applicators.</w:t>
            </w:r>
          </w:p>
          <w:p w14:paraId="506395B7" w14:textId="77777777" w:rsidR="00E2326F" w:rsidRPr="00E2326F" w:rsidRDefault="00E2326F" w:rsidP="00E2326F">
            <w:pPr>
              <w:numPr>
                <w:ilvl w:val="0"/>
                <w:numId w:val="15"/>
              </w:numPr>
              <w:contextualSpacing/>
              <w:rPr>
                <w:rFonts w:ascii="Century Gothic" w:eastAsia="Times New Roman" w:hAnsi="Century Gothic" w:cs="Times New Roman"/>
              </w:rPr>
            </w:pPr>
            <w:r w:rsidRPr="00E2326F">
              <w:rPr>
                <w:rFonts w:ascii="Century Gothic" w:eastAsia="Times New Roman" w:hAnsi="Century Gothic" w:cs="Times New Roman"/>
              </w:rPr>
              <w:t>Maintaining databases of prospective and existing customers</w:t>
            </w:r>
          </w:p>
          <w:p w14:paraId="17736E24" w14:textId="0C83F9C1" w:rsidR="00E2326F" w:rsidRPr="00E2326F" w:rsidRDefault="00E2326F" w:rsidP="00E2326F">
            <w:pPr>
              <w:numPr>
                <w:ilvl w:val="0"/>
                <w:numId w:val="15"/>
              </w:numPr>
              <w:contextualSpacing/>
              <w:rPr>
                <w:rFonts w:ascii="Century Gothic" w:eastAsia="Times New Roman" w:hAnsi="Century Gothic" w:cs="Times New Roman"/>
              </w:rPr>
            </w:pPr>
            <w:r w:rsidRPr="00E2326F">
              <w:rPr>
                <w:rFonts w:ascii="Century Gothic" w:eastAsia="Times New Roman" w:hAnsi="Century Gothic" w:cs="Times New Roman"/>
              </w:rPr>
              <w:t>Provid</w:t>
            </w:r>
            <w:r w:rsidR="007C4201">
              <w:rPr>
                <w:rFonts w:ascii="Century Gothic" w:eastAsia="Times New Roman" w:hAnsi="Century Gothic" w:cs="Times New Roman"/>
              </w:rPr>
              <w:t>ed</w:t>
            </w:r>
            <w:r w:rsidRPr="00E2326F">
              <w:rPr>
                <w:rFonts w:ascii="Century Gothic" w:eastAsia="Times New Roman" w:hAnsi="Century Gothic" w:cs="Times New Roman"/>
              </w:rPr>
              <w:t xml:space="preserve"> product and budget consultation services</w:t>
            </w:r>
          </w:p>
          <w:p w14:paraId="42551AB1" w14:textId="77777777" w:rsidR="00E2326F" w:rsidRPr="00E2326F" w:rsidRDefault="00E2326F" w:rsidP="00E2326F">
            <w:pPr>
              <w:numPr>
                <w:ilvl w:val="0"/>
                <w:numId w:val="15"/>
              </w:numPr>
              <w:contextualSpacing/>
              <w:rPr>
                <w:rFonts w:ascii="Century Gothic" w:eastAsia="Times New Roman" w:hAnsi="Century Gothic" w:cs="Times New Roman"/>
              </w:rPr>
            </w:pPr>
            <w:r w:rsidRPr="00E2326F">
              <w:rPr>
                <w:rFonts w:ascii="Century Gothic" w:eastAsia="Times New Roman" w:hAnsi="Century Gothic" w:cs="Times New Roman"/>
              </w:rPr>
              <w:t>Project management</w:t>
            </w:r>
          </w:p>
          <w:p w14:paraId="0228A2AC" w14:textId="77777777" w:rsidR="00E51A57" w:rsidRDefault="00E51A57" w:rsidP="00BE670B">
            <w:pPr>
              <w:pStyle w:val="Heading4"/>
              <w:spacing w:line="276" w:lineRule="auto"/>
              <w:rPr>
                <w:sz w:val="20"/>
                <w:szCs w:val="20"/>
              </w:rPr>
            </w:pPr>
          </w:p>
          <w:p w14:paraId="63BB4550" w14:textId="6F1134EF" w:rsidR="008355D4" w:rsidRPr="00CA282F" w:rsidRDefault="00000BE3" w:rsidP="00BE670B">
            <w:pPr>
              <w:pStyle w:val="Heading4"/>
              <w:spacing w:line="276" w:lineRule="auto"/>
              <w:rPr>
                <w:sz w:val="20"/>
                <w:szCs w:val="20"/>
              </w:rPr>
            </w:pPr>
            <w:r w:rsidRPr="00CA282F">
              <w:rPr>
                <w:sz w:val="20"/>
                <w:szCs w:val="20"/>
              </w:rPr>
              <w:t>Digital Account Manager (December 2015 –April 2016)</w:t>
            </w:r>
          </w:p>
          <w:p w14:paraId="225F0B7F" w14:textId="0BCC83CC" w:rsidR="008355D4" w:rsidRDefault="00000BE3" w:rsidP="00BE670B">
            <w:pPr>
              <w:pStyle w:val="Date"/>
              <w:spacing w:line="276" w:lineRule="auto"/>
              <w:rPr>
                <w:b/>
                <w:i/>
                <w:sz w:val="20"/>
                <w:szCs w:val="20"/>
              </w:rPr>
            </w:pPr>
            <w:proofErr w:type="spellStart"/>
            <w:r w:rsidRPr="00CA282F">
              <w:rPr>
                <w:b/>
                <w:i/>
                <w:sz w:val="20"/>
                <w:szCs w:val="20"/>
              </w:rPr>
              <w:t>GetitInfoservices</w:t>
            </w:r>
            <w:proofErr w:type="spellEnd"/>
            <w:r w:rsidR="005C666B" w:rsidRPr="00CA282F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CA282F">
              <w:rPr>
                <w:b/>
                <w:i/>
                <w:sz w:val="20"/>
                <w:szCs w:val="20"/>
              </w:rPr>
              <w:t>Pvt</w:t>
            </w:r>
            <w:proofErr w:type="spellEnd"/>
            <w:r w:rsidRPr="00CA282F">
              <w:rPr>
                <w:b/>
                <w:i/>
                <w:sz w:val="20"/>
                <w:szCs w:val="20"/>
              </w:rPr>
              <w:t xml:space="preserve"> </w:t>
            </w:r>
            <w:r w:rsidR="00E51A57" w:rsidRPr="00CA282F">
              <w:rPr>
                <w:b/>
                <w:i/>
                <w:sz w:val="20"/>
                <w:szCs w:val="20"/>
              </w:rPr>
              <w:t>Ltd,</w:t>
            </w:r>
            <w:r w:rsidR="00C4636C">
              <w:rPr>
                <w:b/>
                <w:i/>
                <w:sz w:val="20"/>
                <w:szCs w:val="20"/>
              </w:rPr>
              <w:t xml:space="preserve"> </w:t>
            </w:r>
            <w:r w:rsidRPr="00CA282F">
              <w:rPr>
                <w:b/>
                <w:i/>
                <w:sz w:val="20"/>
                <w:szCs w:val="20"/>
              </w:rPr>
              <w:t>Kolkata, West Bengal</w:t>
            </w:r>
          </w:p>
          <w:p w14:paraId="08C15B80" w14:textId="7CDFFFE2" w:rsidR="00BE670B" w:rsidRDefault="00BE670B" w:rsidP="00BE670B"/>
          <w:p w14:paraId="4F1D6C1D" w14:textId="51C8FD84" w:rsidR="007C4201" w:rsidRDefault="007C4201" w:rsidP="007C4201">
            <w:pPr>
              <w:pStyle w:val="ListParagraph"/>
              <w:numPr>
                <w:ilvl w:val="0"/>
                <w:numId w:val="20"/>
              </w:numPr>
            </w:pPr>
            <w:proofErr w:type="spellStart"/>
            <w:r>
              <w:t>O</w:t>
            </w:r>
            <w:r w:rsidR="00BE670B">
              <w:t>nboard</w:t>
            </w:r>
            <w:r>
              <w:t>ed</w:t>
            </w:r>
            <w:proofErr w:type="spellEnd"/>
            <w:r w:rsidR="00BE670B">
              <w:t xml:space="preserve"> MSME businesses on our platform “askme.com”</w:t>
            </w:r>
          </w:p>
          <w:p w14:paraId="6F513B51" w14:textId="299D69C4" w:rsidR="007C4201" w:rsidRDefault="007C4201" w:rsidP="007C4201">
            <w:pPr>
              <w:pStyle w:val="ListParagraph"/>
              <w:numPr>
                <w:ilvl w:val="0"/>
                <w:numId w:val="20"/>
              </w:numPr>
            </w:pPr>
            <w:r>
              <w:t>C</w:t>
            </w:r>
            <w:r w:rsidR="00BE670B">
              <w:t>losely worked on launch and onboarding of merchants for “</w:t>
            </w:r>
            <w:proofErr w:type="spellStart"/>
            <w:r w:rsidR="00BE670B">
              <w:t>Askme</w:t>
            </w:r>
            <w:proofErr w:type="spellEnd"/>
            <w:r w:rsidR="00BE670B">
              <w:t xml:space="preserve"> Pay” a payment gateway </w:t>
            </w:r>
            <w:r w:rsidR="008E5652">
              <w:t>platform</w:t>
            </w:r>
          </w:p>
          <w:p w14:paraId="36A5297F" w14:textId="0CEC26D1" w:rsidR="00BE670B" w:rsidRPr="00BE670B" w:rsidRDefault="007C4201" w:rsidP="00BE670B">
            <w:pPr>
              <w:pStyle w:val="ListParagraph"/>
              <w:numPr>
                <w:ilvl w:val="0"/>
                <w:numId w:val="20"/>
              </w:numPr>
            </w:pPr>
            <w:r>
              <w:t>A</w:t>
            </w:r>
            <w:r w:rsidR="00BE670B">
              <w:t>ssociated with marketing and promotional activities for “askemegrocery.com” and other e-commerce models.</w:t>
            </w:r>
          </w:p>
          <w:p w14:paraId="3348BD29" w14:textId="751DFF6A" w:rsidR="00B21024" w:rsidRDefault="00A30A91" w:rsidP="00B21024">
            <w:pPr>
              <w:pStyle w:val="ListParagraph"/>
              <w:numPr>
                <w:ilvl w:val="0"/>
                <w:numId w:val="4"/>
              </w:numPr>
            </w:pPr>
            <w:r>
              <w:t>Underst</w:t>
            </w:r>
            <w:r w:rsidR="007C4201">
              <w:t>ood</w:t>
            </w:r>
            <w:r>
              <w:t xml:space="preserve"> SME needs &amp;</w:t>
            </w:r>
            <w:r w:rsidR="00B21024">
              <w:t xml:space="preserve"> pain areas and map the same with product, solution &amp; service offerings</w:t>
            </w:r>
          </w:p>
          <w:p w14:paraId="088DA650" w14:textId="33DDBB62" w:rsidR="000D3909" w:rsidRDefault="000D3909" w:rsidP="00B21024">
            <w:pPr>
              <w:pStyle w:val="ListParagraph"/>
              <w:numPr>
                <w:ilvl w:val="0"/>
                <w:numId w:val="4"/>
              </w:numPr>
            </w:pPr>
            <w:r>
              <w:t>Conduct</w:t>
            </w:r>
            <w:r w:rsidR="007C4201">
              <w:t>ed</w:t>
            </w:r>
            <w:r>
              <w:t xml:space="preserve"> market research pertaining to the SMEs</w:t>
            </w:r>
          </w:p>
          <w:p w14:paraId="1206E72D" w14:textId="77777777" w:rsidR="00973F14" w:rsidRDefault="00A30A91" w:rsidP="00B21024">
            <w:pPr>
              <w:pStyle w:val="ListParagraph"/>
              <w:numPr>
                <w:ilvl w:val="0"/>
                <w:numId w:val="4"/>
              </w:numPr>
            </w:pPr>
            <w:r>
              <w:t>Retention, g</w:t>
            </w:r>
            <w:r w:rsidR="00B21024">
              <w:t>rowth</w:t>
            </w:r>
            <w:r>
              <w:t>,</w:t>
            </w:r>
            <w:r w:rsidR="00B21024">
              <w:t xml:space="preserve"> and increase of key client base</w:t>
            </w:r>
          </w:p>
          <w:p w14:paraId="27F89143" w14:textId="77777777" w:rsidR="0080174A" w:rsidRDefault="0080174A" w:rsidP="0080174A"/>
          <w:p w14:paraId="1A1ED394" w14:textId="2F78A9E8" w:rsidR="008355D4" w:rsidRPr="007E297E" w:rsidRDefault="00B21024" w:rsidP="007E297E">
            <w:pPr>
              <w:pStyle w:val="Heading4"/>
              <w:spacing w:line="276" w:lineRule="auto"/>
              <w:rPr>
                <w:sz w:val="20"/>
                <w:szCs w:val="20"/>
              </w:rPr>
            </w:pPr>
            <w:r w:rsidRPr="007E297E">
              <w:rPr>
                <w:sz w:val="20"/>
                <w:szCs w:val="20"/>
              </w:rPr>
              <w:t>Sales Associate</w:t>
            </w:r>
            <w:r w:rsidR="008355D4" w:rsidRPr="007E297E">
              <w:rPr>
                <w:sz w:val="20"/>
                <w:szCs w:val="20"/>
              </w:rPr>
              <w:t xml:space="preserve"> (</w:t>
            </w:r>
            <w:r w:rsidRPr="007E297E">
              <w:rPr>
                <w:sz w:val="20"/>
                <w:szCs w:val="20"/>
              </w:rPr>
              <w:t>February 2014 –December2015</w:t>
            </w:r>
            <w:r w:rsidR="008355D4" w:rsidRPr="007E297E">
              <w:rPr>
                <w:sz w:val="20"/>
                <w:szCs w:val="20"/>
              </w:rPr>
              <w:t>)</w:t>
            </w:r>
          </w:p>
          <w:p w14:paraId="2BA78E50" w14:textId="3B69C91C" w:rsidR="008355D4" w:rsidRPr="0063577F" w:rsidRDefault="00B21024" w:rsidP="007E297E">
            <w:pPr>
              <w:pStyle w:val="Date"/>
              <w:spacing w:line="276" w:lineRule="auto"/>
              <w:rPr>
                <w:b/>
                <w:i/>
                <w:sz w:val="20"/>
                <w:szCs w:val="20"/>
              </w:rPr>
            </w:pPr>
            <w:r w:rsidRPr="007E297E">
              <w:rPr>
                <w:b/>
                <w:i/>
                <w:sz w:val="20"/>
                <w:szCs w:val="20"/>
              </w:rPr>
              <w:t xml:space="preserve">Asian Paints </w:t>
            </w:r>
            <w:proofErr w:type="spellStart"/>
            <w:r w:rsidRPr="007E297E">
              <w:rPr>
                <w:b/>
                <w:i/>
                <w:sz w:val="20"/>
                <w:szCs w:val="20"/>
              </w:rPr>
              <w:t>Ezycolour</w:t>
            </w:r>
            <w:proofErr w:type="spellEnd"/>
            <w:r w:rsidR="00BC0C11" w:rsidRPr="007E297E">
              <w:rPr>
                <w:b/>
                <w:i/>
                <w:sz w:val="20"/>
                <w:szCs w:val="20"/>
              </w:rPr>
              <w:t xml:space="preserve"> </w:t>
            </w:r>
            <w:r w:rsidR="007E297E" w:rsidRPr="007E297E">
              <w:rPr>
                <w:b/>
                <w:i/>
                <w:sz w:val="20"/>
                <w:szCs w:val="20"/>
              </w:rPr>
              <w:t xml:space="preserve">Home </w:t>
            </w:r>
            <w:r w:rsidR="00D122CC" w:rsidRPr="007E297E">
              <w:rPr>
                <w:b/>
                <w:i/>
                <w:sz w:val="20"/>
                <w:szCs w:val="20"/>
              </w:rPr>
              <w:t>solutions,</w:t>
            </w:r>
            <w:r w:rsidR="0063577F">
              <w:rPr>
                <w:b/>
                <w:i/>
                <w:sz w:val="20"/>
                <w:szCs w:val="20"/>
              </w:rPr>
              <w:t xml:space="preserve"> </w:t>
            </w:r>
            <w:r w:rsidRPr="007E297E">
              <w:rPr>
                <w:b/>
                <w:i/>
                <w:sz w:val="20"/>
                <w:szCs w:val="20"/>
              </w:rPr>
              <w:t>Kolkata, West Benga</w:t>
            </w:r>
            <w:r w:rsidR="00CA282F">
              <w:rPr>
                <w:b/>
                <w:i/>
                <w:sz w:val="20"/>
                <w:szCs w:val="20"/>
              </w:rPr>
              <w:t>l</w:t>
            </w:r>
          </w:p>
          <w:p w14:paraId="194C630F" w14:textId="673A2366" w:rsidR="007E297E" w:rsidRDefault="007E297E" w:rsidP="007E297E"/>
          <w:p w14:paraId="148BB9BF" w14:textId="324FB525" w:rsidR="00E31C65" w:rsidRDefault="00E31C65" w:rsidP="007C4201">
            <w:pPr>
              <w:pStyle w:val="ListParagraph"/>
              <w:numPr>
                <w:ilvl w:val="0"/>
                <w:numId w:val="19"/>
              </w:numPr>
            </w:pPr>
            <w:r>
              <w:t>D</w:t>
            </w:r>
            <w:r w:rsidR="0080174A">
              <w:t>elivered</w:t>
            </w:r>
            <w:r w:rsidR="007E297E">
              <w:t xml:space="preserve"> month on month growth </w:t>
            </w:r>
            <w:r w:rsidR="0080174A">
              <w:t xml:space="preserve">in </w:t>
            </w:r>
            <w:r w:rsidR="007E297E">
              <w:t>revenue and expanded</w:t>
            </w:r>
            <w:r w:rsidR="007C4201">
              <w:t xml:space="preserve"> </w:t>
            </w:r>
            <w:r w:rsidR="007E297E">
              <w:t>client base,</w:t>
            </w:r>
          </w:p>
          <w:p w14:paraId="478C6FE8" w14:textId="08DBA941" w:rsidR="007E297E" w:rsidRPr="007E297E" w:rsidRDefault="00E31C65" w:rsidP="007E297E">
            <w:pPr>
              <w:pStyle w:val="ListParagraph"/>
              <w:numPr>
                <w:ilvl w:val="0"/>
                <w:numId w:val="16"/>
              </w:numPr>
            </w:pPr>
            <w:r>
              <w:t>H</w:t>
            </w:r>
            <w:r w:rsidR="007E297E">
              <w:t>ad a track record of achieving monthly targets and overachieving it</w:t>
            </w:r>
          </w:p>
          <w:p w14:paraId="0C7DCCB3" w14:textId="543B6AFD" w:rsidR="00B21024" w:rsidRDefault="00B21024" w:rsidP="00EB3F91">
            <w:pPr>
              <w:pStyle w:val="ListParagraph"/>
              <w:numPr>
                <w:ilvl w:val="0"/>
                <w:numId w:val="5"/>
              </w:numPr>
            </w:pPr>
            <w:r>
              <w:t>Handl</w:t>
            </w:r>
            <w:r w:rsidR="007C4201">
              <w:t>ed</w:t>
            </w:r>
            <w:r>
              <w:t xml:space="preserve"> objections </w:t>
            </w:r>
            <w:r w:rsidR="00EB3F91">
              <w:t>and n</w:t>
            </w:r>
            <w:r>
              <w:t>egotiations</w:t>
            </w:r>
            <w:r w:rsidR="00EB3F91">
              <w:t>, c</w:t>
            </w:r>
            <w:r>
              <w:t>los</w:t>
            </w:r>
            <w:r w:rsidR="007C4201">
              <w:t>ed</w:t>
            </w:r>
            <w:r>
              <w:t xml:space="preserve"> sales</w:t>
            </w:r>
          </w:p>
          <w:p w14:paraId="5122B53C" w14:textId="207FA9D2" w:rsidR="00EB3F91" w:rsidRDefault="00EB3F91" w:rsidP="00523D31">
            <w:pPr>
              <w:pStyle w:val="ListParagraph"/>
              <w:numPr>
                <w:ilvl w:val="0"/>
                <w:numId w:val="5"/>
              </w:numPr>
            </w:pPr>
            <w:r>
              <w:t>Creat</w:t>
            </w:r>
            <w:r w:rsidR="007C4201">
              <w:t>ed</w:t>
            </w:r>
            <w:r>
              <w:t xml:space="preserve"> product awareness</w:t>
            </w:r>
          </w:p>
          <w:p w14:paraId="3B8FA034" w14:textId="050AA807" w:rsidR="00B21024" w:rsidRDefault="00EB3F91" w:rsidP="00523D31">
            <w:pPr>
              <w:pStyle w:val="ListParagraph"/>
              <w:numPr>
                <w:ilvl w:val="0"/>
                <w:numId w:val="5"/>
              </w:numPr>
            </w:pPr>
            <w:r>
              <w:lastRenderedPageBreak/>
              <w:t>Lead generation including research</w:t>
            </w:r>
            <w:r w:rsidR="003607F0">
              <w:t xml:space="preserve"> and business development</w:t>
            </w:r>
          </w:p>
          <w:p w14:paraId="1001C9D4" w14:textId="0739F632" w:rsidR="00B21024" w:rsidRPr="00B21024" w:rsidRDefault="00EB3F91" w:rsidP="00B21024">
            <w:pPr>
              <w:pStyle w:val="Heading4"/>
              <w:numPr>
                <w:ilvl w:val="0"/>
                <w:numId w:val="5"/>
              </w:numPr>
              <w:rPr>
                <w:b w:val="0"/>
              </w:rPr>
            </w:pPr>
            <w:r>
              <w:rPr>
                <w:b w:val="0"/>
              </w:rPr>
              <w:t xml:space="preserve">Project management </w:t>
            </w:r>
            <w:r w:rsidR="007E297E">
              <w:rPr>
                <w:b w:val="0"/>
              </w:rPr>
              <w:t xml:space="preserve">&amp; client </w:t>
            </w:r>
            <w:r>
              <w:rPr>
                <w:b w:val="0"/>
              </w:rPr>
              <w:t>handling</w:t>
            </w:r>
          </w:p>
          <w:p w14:paraId="0C622827" w14:textId="77777777" w:rsidR="007E297E" w:rsidRDefault="007E297E" w:rsidP="008355D4">
            <w:pPr>
              <w:rPr>
                <w:b/>
                <w:i/>
              </w:rPr>
            </w:pPr>
          </w:p>
          <w:p w14:paraId="59C1651C" w14:textId="6B50B7EA" w:rsidR="007E297E" w:rsidRPr="007E297E" w:rsidRDefault="00B21024" w:rsidP="00E2326F">
            <w:pPr>
              <w:spacing w:line="276" w:lineRule="auto"/>
              <w:rPr>
                <w:b/>
                <w:i/>
                <w:sz w:val="20"/>
                <w:szCs w:val="20"/>
              </w:rPr>
            </w:pPr>
            <w:r w:rsidRPr="007E297E">
              <w:rPr>
                <w:b/>
                <w:i/>
                <w:sz w:val="20"/>
                <w:szCs w:val="20"/>
              </w:rPr>
              <w:t>Sales Intern</w:t>
            </w:r>
            <w:r w:rsidR="007E297E" w:rsidRPr="007E297E">
              <w:rPr>
                <w:b/>
                <w:i/>
                <w:sz w:val="20"/>
                <w:szCs w:val="20"/>
              </w:rPr>
              <w:t xml:space="preserve"> </w:t>
            </w:r>
            <w:r w:rsidR="008355D4" w:rsidRPr="007E297E">
              <w:rPr>
                <w:b/>
                <w:i/>
                <w:sz w:val="20"/>
                <w:szCs w:val="20"/>
              </w:rPr>
              <w:t>(</w:t>
            </w:r>
            <w:r w:rsidRPr="007E297E">
              <w:rPr>
                <w:b/>
                <w:i/>
                <w:sz w:val="20"/>
                <w:szCs w:val="20"/>
              </w:rPr>
              <w:t>January 2013 –February 2014</w:t>
            </w:r>
            <w:r w:rsidR="008355D4" w:rsidRPr="007E297E">
              <w:rPr>
                <w:b/>
                <w:i/>
                <w:sz w:val="20"/>
                <w:szCs w:val="20"/>
              </w:rPr>
              <w:t>)</w:t>
            </w:r>
          </w:p>
          <w:p w14:paraId="6EAF3343" w14:textId="2B6AAE71" w:rsidR="008355D4" w:rsidRPr="007E297E" w:rsidRDefault="00B21024" w:rsidP="00E2326F">
            <w:pPr>
              <w:spacing w:line="276" w:lineRule="auto"/>
              <w:rPr>
                <w:b/>
                <w:i/>
                <w:sz w:val="20"/>
                <w:szCs w:val="20"/>
              </w:rPr>
            </w:pPr>
            <w:r w:rsidRPr="007E297E">
              <w:rPr>
                <w:b/>
                <w:i/>
                <w:sz w:val="20"/>
                <w:szCs w:val="20"/>
              </w:rPr>
              <w:t xml:space="preserve">HCL </w:t>
            </w:r>
            <w:proofErr w:type="spellStart"/>
            <w:r w:rsidRPr="007E297E">
              <w:rPr>
                <w:b/>
                <w:i/>
                <w:sz w:val="20"/>
                <w:szCs w:val="20"/>
              </w:rPr>
              <w:t>Infosystems</w:t>
            </w:r>
            <w:proofErr w:type="spellEnd"/>
            <w:r w:rsidRPr="007E297E">
              <w:rPr>
                <w:b/>
                <w:i/>
                <w:sz w:val="20"/>
                <w:szCs w:val="20"/>
              </w:rPr>
              <w:t xml:space="preserve"> </w:t>
            </w:r>
            <w:r w:rsidR="00E51A57" w:rsidRPr="007E297E">
              <w:rPr>
                <w:b/>
                <w:i/>
                <w:sz w:val="20"/>
                <w:szCs w:val="20"/>
              </w:rPr>
              <w:t>Ltd</w:t>
            </w:r>
            <w:r w:rsidR="00E51A57">
              <w:rPr>
                <w:b/>
                <w:i/>
                <w:sz w:val="20"/>
                <w:szCs w:val="20"/>
              </w:rPr>
              <w:t>,</w:t>
            </w:r>
            <w:r w:rsidR="00C4636C">
              <w:rPr>
                <w:b/>
                <w:i/>
                <w:sz w:val="20"/>
                <w:szCs w:val="20"/>
              </w:rPr>
              <w:t xml:space="preserve"> </w:t>
            </w:r>
            <w:r w:rsidR="008355D4" w:rsidRPr="007E297E">
              <w:rPr>
                <w:b/>
                <w:i/>
                <w:sz w:val="20"/>
                <w:szCs w:val="20"/>
              </w:rPr>
              <w:t>Kolkata, West Benga</w:t>
            </w:r>
            <w:r w:rsidR="00CA282F">
              <w:rPr>
                <w:b/>
                <w:i/>
                <w:sz w:val="20"/>
                <w:szCs w:val="20"/>
              </w:rPr>
              <w:t>l</w:t>
            </w:r>
          </w:p>
          <w:p w14:paraId="4D3CA2E8" w14:textId="2A426BAF" w:rsidR="007E297E" w:rsidRPr="007E297E" w:rsidRDefault="007E297E" w:rsidP="008355D4">
            <w:pPr>
              <w:rPr>
                <w:bCs/>
                <w:iCs/>
                <w:sz w:val="20"/>
                <w:szCs w:val="20"/>
              </w:rPr>
            </w:pPr>
          </w:p>
          <w:p w14:paraId="60628047" w14:textId="77777777" w:rsidR="007C4201" w:rsidRDefault="007C4201" w:rsidP="007C4201">
            <w:pPr>
              <w:pStyle w:val="ListParagraph"/>
              <w:numPr>
                <w:ilvl w:val="0"/>
                <w:numId w:val="18"/>
              </w:numPr>
              <w:ind w:left="360"/>
              <w:rPr>
                <w:bCs/>
                <w:iCs/>
              </w:rPr>
            </w:pPr>
            <w:proofErr w:type="spellStart"/>
            <w:r>
              <w:rPr>
                <w:bCs/>
                <w:iCs/>
              </w:rPr>
              <w:t>O</w:t>
            </w:r>
            <w:r w:rsidR="007E297E" w:rsidRPr="007C4201">
              <w:rPr>
                <w:bCs/>
                <w:iCs/>
              </w:rPr>
              <w:t>nboard</w:t>
            </w:r>
            <w:r>
              <w:rPr>
                <w:bCs/>
                <w:iCs/>
              </w:rPr>
              <w:t>ed</w:t>
            </w:r>
            <w:proofErr w:type="spellEnd"/>
            <w:r w:rsidR="007E297E" w:rsidRPr="007C4201">
              <w:rPr>
                <w:bCs/>
                <w:iCs/>
              </w:rPr>
              <w:t xml:space="preserve"> 4 major educational institutes of Kolkata and </w:t>
            </w:r>
            <w:r w:rsidR="00AC64B7" w:rsidRPr="007C4201">
              <w:rPr>
                <w:bCs/>
                <w:iCs/>
              </w:rPr>
              <w:t>nearby</w:t>
            </w:r>
            <w:r w:rsidR="007E297E" w:rsidRPr="007C4201">
              <w:rPr>
                <w:bCs/>
                <w:iCs/>
              </w:rPr>
              <w:t xml:space="preserve"> areas</w:t>
            </w:r>
          </w:p>
          <w:p w14:paraId="28092887" w14:textId="3FD1BAAF" w:rsidR="007E297E" w:rsidRPr="007C4201" w:rsidRDefault="007C4201" w:rsidP="007C4201">
            <w:pPr>
              <w:pStyle w:val="ListParagraph"/>
              <w:numPr>
                <w:ilvl w:val="0"/>
                <w:numId w:val="18"/>
              </w:numPr>
              <w:ind w:left="360"/>
              <w:rPr>
                <w:bCs/>
                <w:iCs/>
              </w:rPr>
            </w:pPr>
            <w:r>
              <w:rPr>
                <w:bCs/>
                <w:iCs/>
              </w:rPr>
              <w:t>G</w:t>
            </w:r>
            <w:r w:rsidR="007E297E" w:rsidRPr="007C4201">
              <w:rPr>
                <w:bCs/>
                <w:iCs/>
              </w:rPr>
              <w:t>ave product demonstration at all major schools and educational institutes</w:t>
            </w:r>
          </w:p>
          <w:p w14:paraId="524E790A" w14:textId="61195CBF" w:rsidR="00B21024" w:rsidRDefault="00B21024" w:rsidP="00B21024">
            <w:pPr>
              <w:pStyle w:val="ListParagraph"/>
              <w:numPr>
                <w:ilvl w:val="0"/>
                <w:numId w:val="5"/>
              </w:numPr>
            </w:pPr>
            <w:r>
              <w:t>Identif</w:t>
            </w:r>
            <w:r w:rsidR="007C4201">
              <w:t>ied</w:t>
            </w:r>
            <w:r>
              <w:t xml:space="preserve"> key prospects</w:t>
            </w:r>
            <w:r w:rsidR="007E297E">
              <w:t>.</w:t>
            </w:r>
          </w:p>
          <w:p w14:paraId="592D304D" w14:textId="77777777" w:rsidR="007C4201" w:rsidRDefault="00193FA7" w:rsidP="007C4201">
            <w:pPr>
              <w:pStyle w:val="ListParagraph"/>
              <w:numPr>
                <w:ilvl w:val="0"/>
                <w:numId w:val="5"/>
              </w:numPr>
            </w:pPr>
            <w:r>
              <w:t>Creat</w:t>
            </w:r>
            <w:r w:rsidR="007C4201">
              <w:t>ed</w:t>
            </w:r>
            <w:r>
              <w:t xml:space="preserve"> and maintai</w:t>
            </w:r>
            <w:r w:rsidR="007C4201">
              <w:t>ned</w:t>
            </w:r>
            <w:r>
              <w:t xml:space="preserve"> database of new and existing clients</w:t>
            </w:r>
          </w:p>
          <w:p w14:paraId="68BC2FC3" w14:textId="6D1D9698" w:rsidR="00B21024" w:rsidRDefault="007C4201" w:rsidP="007C4201">
            <w:pPr>
              <w:pStyle w:val="ListParagraph"/>
              <w:numPr>
                <w:ilvl w:val="0"/>
                <w:numId w:val="5"/>
              </w:numPr>
            </w:pPr>
            <w:r>
              <w:t>S</w:t>
            </w:r>
            <w:r w:rsidR="00ED2FCF">
              <w:t>chedul</w:t>
            </w:r>
            <w:r>
              <w:t>ed</w:t>
            </w:r>
            <w:r w:rsidR="00ED2FCF">
              <w:t xml:space="preserve"> calls and</w:t>
            </w:r>
            <w:r w:rsidR="00B21024">
              <w:t xml:space="preserve"> visits</w:t>
            </w:r>
            <w:r w:rsidR="007E297E">
              <w:t>.</w:t>
            </w:r>
          </w:p>
          <w:p w14:paraId="002D6B40" w14:textId="2C8E5F07" w:rsidR="00FD1E4B" w:rsidRDefault="005B03BC" w:rsidP="00FD1E4B">
            <w:pPr>
              <w:pStyle w:val="Heading2"/>
            </w:pPr>
            <w:r>
              <w:t>PROJECTS</w:t>
            </w:r>
          </w:p>
          <w:p w14:paraId="4879B54F" w14:textId="026F5696" w:rsidR="00FD1E4B" w:rsidRDefault="00F9672D" w:rsidP="00F9672D">
            <w:pPr>
              <w:rPr>
                <w:b/>
                <w:bCs/>
                <w:sz w:val="20"/>
                <w:szCs w:val="20"/>
              </w:rPr>
            </w:pPr>
            <w:r w:rsidRPr="00F9672D">
              <w:rPr>
                <w:b/>
                <w:bCs/>
                <w:sz w:val="20"/>
                <w:szCs w:val="20"/>
              </w:rPr>
              <w:t>Compare Sales and Target of a Coffee Shop</w:t>
            </w:r>
            <w:r>
              <w:rPr>
                <w:b/>
                <w:bCs/>
                <w:sz w:val="20"/>
                <w:szCs w:val="20"/>
              </w:rPr>
              <w:t>-Microsoft Power BI</w:t>
            </w:r>
          </w:p>
          <w:p w14:paraId="4796AF91" w14:textId="77777777" w:rsidR="00383D88" w:rsidRDefault="00383D88" w:rsidP="00F9672D">
            <w:pPr>
              <w:rPr>
                <w:szCs w:val="18"/>
              </w:rPr>
            </w:pPr>
          </w:p>
          <w:p w14:paraId="39062419" w14:textId="0E6158C1" w:rsidR="00F9672D" w:rsidRPr="00F9672D" w:rsidRDefault="00F9672D" w:rsidP="00F9672D">
            <w:pPr>
              <w:rPr>
                <w:szCs w:val="18"/>
              </w:rPr>
            </w:pPr>
            <w:r w:rsidRPr="00F9672D">
              <w:rPr>
                <w:szCs w:val="18"/>
              </w:rPr>
              <w:t>In this project we</w:t>
            </w:r>
            <w:r>
              <w:rPr>
                <w:szCs w:val="18"/>
              </w:rPr>
              <w:t xml:space="preserve"> </w:t>
            </w:r>
            <w:r w:rsidRPr="00F9672D">
              <w:rPr>
                <w:szCs w:val="18"/>
              </w:rPr>
              <w:t>compare</w:t>
            </w:r>
            <w:r>
              <w:rPr>
                <w:szCs w:val="18"/>
              </w:rPr>
              <w:t>d</w:t>
            </w:r>
            <w:r w:rsidRPr="00F9672D">
              <w:rPr>
                <w:szCs w:val="18"/>
              </w:rPr>
              <w:t xml:space="preserve"> the sales and target</w:t>
            </w:r>
          </w:p>
          <w:p w14:paraId="592F35BB" w14:textId="12DD1DD3" w:rsidR="00F9672D" w:rsidRPr="00F9672D" w:rsidRDefault="00F9672D" w:rsidP="00F9672D">
            <w:pPr>
              <w:rPr>
                <w:szCs w:val="18"/>
              </w:rPr>
            </w:pPr>
            <w:proofErr w:type="gramStart"/>
            <w:r w:rsidRPr="00F9672D">
              <w:rPr>
                <w:szCs w:val="18"/>
              </w:rPr>
              <w:t>of</w:t>
            </w:r>
            <w:proofErr w:type="gramEnd"/>
            <w:r w:rsidRPr="00F9672D">
              <w:rPr>
                <w:szCs w:val="18"/>
              </w:rPr>
              <w:t xml:space="preserve"> a coffee shop. It help</w:t>
            </w:r>
            <w:r>
              <w:rPr>
                <w:szCs w:val="18"/>
              </w:rPr>
              <w:t>ed us</w:t>
            </w:r>
            <w:r w:rsidRPr="00F9672D">
              <w:rPr>
                <w:szCs w:val="18"/>
              </w:rPr>
              <w:t xml:space="preserve"> to see how well the coffee shop is</w:t>
            </w:r>
          </w:p>
          <w:p w14:paraId="1E2517CF" w14:textId="7ADA2424" w:rsidR="00F9672D" w:rsidRDefault="00F9672D" w:rsidP="00F9672D">
            <w:pPr>
              <w:rPr>
                <w:szCs w:val="18"/>
              </w:rPr>
            </w:pPr>
            <w:proofErr w:type="gramStart"/>
            <w:r w:rsidRPr="00F9672D">
              <w:rPr>
                <w:szCs w:val="18"/>
              </w:rPr>
              <w:t>doing</w:t>
            </w:r>
            <w:proofErr w:type="gramEnd"/>
            <w:r w:rsidRPr="00F9672D">
              <w:rPr>
                <w:szCs w:val="18"/>
              </w:rPr>
              <w:t xml:space="preserve"> in relation to its sales goals, the project will also help to identify any areas</w:t>
            </w:r>
            <w:r>
              <w:rPr>
                <w:szCs w:val="18"/>
              </w:rPr>
              <w:t xml:space="preserve"> </w:t>
            </w:r>
            <w:r w:rsidRPr="00F9672D">
              <w:rPr>
                <w:szCs w:val="18"/>
              </w:rPr>
              <w:t>where the coffee shop may need to improve its</w:t>
            </w:r>
            <w:r>
              <w:rPr>
                <w:szCs w:val="18"/>
              </w:rPr>
              <w:t xml:space="preserve"> </w:t>
            </w:r>
            <w:r w:rsidRPr="00F9672D">
              <w:rPr>
                <w:szCs w:val="18"/>
              </w:rPr>
              <w:t>sales.</w:t>
            </w:r>
          </w:p>
          <w:p w14:paraId="1DA96A72" w14:textId="07656A83" w:rsidR="00383D88" w:rsidRDefault="00383D88" w:rsidP="00F9672D">
            <w:pPr>
              <w:rPr>
                <w:szCs w:val="18"/>
              </w:rPr>
            </w:pPr>
          </w:p>
          <w:p w14:paraId="58B3E7EC" w14:textId="1DFA3A10" w:rsidR="00383D88" w:rsidRDefault="00383D88" w:rsidP="00F9672D">
            <w:pPr>
              <w:rPr>
                <w:b/>
                <w:bCs/>
                <w:sz w:val="20"/>
                <w:szCs w:val="20"/>
              </w:rPr>
            </w:pPr>
            <w:r w:rsidRPr="00383D88">
              <w:rPr>
                <w:b/>
                <w:bCs/>
                <w:sz w:val="20"/>
                <w:szCs w:val="20"/>
              </w:rPr>
              <w:t>Analyze Cab Cancellations across</w:t>
            </w:r>
            <w:r>
              <w:rPr>
                <w:b/>
                <w:bCs/>
                <w:sz w:val="20"/>
                <w:szCs w:val="20"/>
              </w:rPr>
              <w:t xml:space="preserve"> various</w:t>
            </w:r>
            <w:r w:rsidRPr="00383D88">
              <w:rPr>
                <w:b/>
                <w:bCs/>
                <w:sz w:val="20"/>
                <w:szCs w:val="20"/>
              </w:rPr>
              <w:t xml:space="preserve"> cit</w:t>
            </w:r>
            <w:r>
              <w:rPr>
                <w:b/>
                <w:bCs/>
                <w:sz w:val="20"/>
                <w:szCs w:val="20"/>
              </w:rPr>
              <w:t>ies-</w:t>
            </w:r>
            <w:r w:rsidRPr="00383D88">
              <w:rPr>
                <w:b/>
                <w:bCs/>
                <w:sz w:val="20"/>
                <w:szCs w:val="20"/>
              </w:rPr>
              <w:t>Microsoft Power BI</w:t>
            </w:r>
          </w:p>
          <w:p w14:paraId="239237F4" w14:textId="3B7951B3" w:rsidR="00383D88" w:rsidRDefault="00383D88" w:rsidP="00F9672D">
            <w:pPr>
              <w:rPr>
                <w:b/>
                <w:bCs/>
                <w:sz w:val="20"/>
                <w:szCs w:val="20"/>
              </w:rPr>
            </w:pPr>
          </w:p>
          <w:p w14:paraId="38401380" w14:textId="3C885731" w:rsidR="00383D88" w:rsidRDefault="00383D88" w:rsidP="00F9672D">
            <w:pPr>
              <w:rPr>
                <w:szCs w:val="18"/>
              </w:rPr>
            </w:pPr>
            <w:r w:rsidRPr="007642EB">
              <w:rPr>
                <w:szCs w:val="18"/>
              </w:rPr>
              <w:t xml:space="preserve">Based on demand </w:t>
            </w:r>
            <w:proofErr w:type="spellStart"/>
            <w:r w:rsidRPr="007642EB">
              <w:rPr>
                <w:szCs w:val="18"/>
              </w:rPr>
              <w:t>fulfilment</w:t>
            </w:r>
            <w:proofErr w:type="spellEnd"/>
            <w:r w:rsidRPr="007642EB">
              <w:rPr>
                <w:szCs w:val="18"/>
              </w:rPr>
              <w:t xml:space="preserve"> utilization and cancellation data </w:t>
            </w:r>
            <w:r w:rsidR="007642EB" w:rsidRPr="007642EB">
              <w:rPr>
                <w:szCs w:val="18"/>
              </w:rPr>
              <w:t xml:space="preserve">analyzed why cabs are getting cancelled more in which city and the reason behind it using bar chart, line chart &amp; scattered chart tried to understand which factors have strong correlation with cancellation. Is it price, demand or ETA? </w:t>
            </w:r>
          </w:p>
          <w:p w14:paraId="5585D1E2" w14:textId="09D1B833" w:rsidR="007642EB" w:rsidRDefault="007642EB" w:rsidP="00F9672D">
            <w:pPr>
              <w:rPr>
                <w:szCs w:val="18"/>
              </w:rPr>
            </w:pPr>
          </w:p>
          <w:p w14:paraId="7FD55047" w14:textId="77777777" w:rsidR="008355D4" w:rsidRDefault="008355D4" w:rsidP="00B21024">
            <w:pPr>
              <w:pStyle w:val="Heading2"/>
              <w:numPr>
                <w:ilvl w:val="0"/>
                <w:numId w:val="2"/>
              </w:numPr>
            </w:pPr>
            <w:r>
              <w:t>EDucation</w:t>
            </w:r>
          </w:p>
          <w:p w14:paraId="2FAB8444" w14:textId="77777777" w:rsidR="0080174A" w:rsidRDefault="00E33D11" w:rsidP="00E33D11">
            <w:pPr>
              <w:pStyle w:val="Heading4"/>
              <w:numPr>
                <w:ilvl w:val="0"/>
                <w:numId w:val="6"/>
              </w:numPr>
              <w:ind w:left="360"/>
              <w:rPr>
                <w:b w:val="0"/>
              </w:rPr>
            </w:pPr>
            <w:r w:rsidRPr="00E33D11">
              <w:rPr>
                <w:b w:val="0"/>
              </w:rPr>
              <w:t>Bachelor in Business Administration</w:t>
            </w:r>
          </w:p>
          <w:p w14:paraId="691BA197" w14:textId="77777777" w:rsidR="0080174A" w:rsidRDefault="007820BD" w:rsidP="0080174A">
            <w:pPr>
              <w:pStyle w:val="Heading4"/>
              <w:ind w:left="360"/>
              <w:rPr>
                <w:b w:val="0"/>
              </w:rPr>
            </w:pPr>
            <w:r w:rsidRPr="00E33D11">
              <w:rPr>
                <w:b w:val="0"/>
              </w:rPr>
              <w:t xml:space="preserve">NSHM </w:t>
            </w:r>
            <w:r w:rsidR="00AC2B0C" w:rsidRPr="00E33D11">
              <w:rPr>
                <w:b w:val="0"/>
              </w:rPr>
              <w:t xml:space="preserve">College </w:t>
            </w:r>
            <w:r w:rsidR="0080174A" w:rsidRPr="00E33D11">
              <w:rPr>
                <w:b w:val="0"/>
              </w:rPr>
              <w:t>of</w:t>
            </w:r>
            <w:r w:rsidR="00AC2B0C" w:rsidRPr="00E33D11">
              <w:rPr>
                <w:b w:val="0"/>
              </w:rPr>
              <w:t xml:space="preserve"> Management </w:t>
            </w:r>
            <w:r w:rsidR="0080174A" w:rsidRPr="00E33D11">
              <w:rPr>
                <w:b w:val="0"/>
              </w:rPr>
              <w:t>and</w:t>
            </w:r>
            <w:r w:rsidR="00AC2B0C" w:rsidRPr="00E33D11">
              <w:rPr>
                <w:b w:val="0"/>
              </w:rPr>
              <w:t xml:space="preserve"> Technology, </w:t>
            </w:r>
            <w:r w:rsidR="00E33D11" w:rsidRPr="00E33D11">
              <w:rPr>
                <w:b w:val="0"/>
              </w:rPr>
              <w:t xml:space="preserve">WBUT </w:t>
            </w:r>
          </w:p>
          <w:p w14:paraId="3575BC63" w14:textId="14DCB2DB" w:rsidR="008355D4" w:rsidRPr="00E33D11" w:rsidRDefault="00E33D11" w:rsidP="0080174A">
            <w:pPr>
              <w:pStyle w:val="Heading4"/>
              <w:ind w:left="360"/>
              <w:rPr>
                <w:b w:val="0"/>
              </w:rPr>
            </w:pPr>
            <w:r w:rsidRPr="00E33D11">
              <w:rPr>
                <w:b w:val="0"/>
              </w:rPr>
              <w:t xml:space="preserve">May 2010 </w:t>
            </w:r>
            <w:r w:rsidRPr="008355D4">
              <w:rPr>
                <w:b w:val="0"/>
              </w:rPr>
              <w:t>–</w:t>
            </w:r>
            <w:r w:rsidRPr="00E33D11">
              <w:rPr>
                <w:b w:val="0"/>
              </w:rPr>
              <w:t xml:space="preserve"> August 2013</w:t>
            </w:r>
            <w:r w:rsidR="0080174A">
              <w:rPr>
                <w:b w:val="0"/>
              </w:rPr>
              <w:t xml:space="preserve">   </w:t>
            </w:r>
            <w:r w:rsidRPr="00E33D11">
              <w:rPr>
                <w:b w:val="0"/>
              </w:rPr>
              <w:t xml:space="preserve"> </w:t>
            </w:r>
            <w:r w:rsidR="0080174A">
              <w:rPr>
                <w:b w:val="0"/>
              </w:rPr>
              <w:t xml:space="preserve">                           </w:t>
            </w:r>
            <w:r w:rsidR="00AC2B0C" w:rsidRPr="00E33D11">
              <w:rPr>
                <w:b w:val="0"/>
              </w:rPr>
              <w:t>CGPA: 7.47</w:t>
            </w:r>
          </w:p>
          <w:p w14:paraId="00C900E7" w14:textId="77777777" w:rsidR="008355D4" w:rsidRDefault="008355D4" w:rsidP="0041389D"/>
          <w:p w14:paraId="494A5B97" w14:textId="77777777" w:rsidR="0080174A" w:rsidRDefault="00B2757C" w:rsidP="00B2757C">
            <w:pPr>
              <w:pStyle w:val="ListParagraph"/>
              <w:numPr>
                <w:ilvl w:val="0"/>
                <w:numId w:val="6"/>
              </w:numPr>
              <w:ind w:left="360"/>
            </w:pPr>
            <w:r w:rsidRPr="00B2757C">
              <w:t>Central Board of Secondary Education</w:t>
            </w:r>
            <w:r>
              <w:t xml:space="preserve"> </w:t>
            </w:r>
          </w:p>
          <w:p w14:paraId="7CBF810E" w14:textId="3E904153" w:rsidR="0080174A" w:rsidRDefault="00B2757C" w:rsidP="0080174A">
            <w:pPr>
              <w:pStyle w:val="ListParagraph"/>
              <w:ind w:left="360"/>
            </w:pPr>
            <w:r>
              <w:t xml:space="preserve">Senior School Secondary Examination, </w:t>
            </w:r>
          </w:p>
          <w:p w14:paraId="09AE1947" w14:textId="647F251C" w:rsidR="0080174A" w:rsidRDefault="00E33D11" w:rsidP="0080174A">
            <w:pPr>
              <w:pStyle w:val="ListParagraph"/>
              <w:ind w:left="360"/>
            </w:pPr>
            <w:r w:rsidRPr="00E33D11">
              <w:t xml:space="preserve">Sri </w:t>
            </w:r>
            <w:proofErr w:type="spellStart"/>
            <w:r w:rsidRPr="00E33D11">
              <w:t>Ayyap</w:t>
            </w:r>
            <w:r w:rsidR="00CA5E85">
              <w:t>p</w:t>
            </w:r>
            <w:r w:rsidRPr="00E33D11">
              <w:t>a</w:t>
            </w:r>
            <w:proofErr w:type="spellEnd"/>
            <w:r w:rsidRPr="00E33D11">
              <w:t xml:space="preserve"> Public School</w:t>
            </w:r>
          </w:p>
          <w:p w14:paraId="3A3456B7" w14:textId="0C18F044" w:rsidR="008355D4" w:rsidRDefault="0080174A" w:rsidP="0080174A">
            <w:r>
              <w:t xml:space="preserve">       </w:t>
            </w:r>
            <w:r w:rsidR="00B2757C">
              <w:t xml:space="preserve">2008 </w:t>
            </w:r>
            <w:r w:rsidR="00B2757C" w:rsidRPr="008355D4">
              <w:t>–</w:t>
            </w:r>
            <w:r w:rsidR="00E33D11">
              <w:t>2009</w:t>
            </w:r>
            <w:r w:rsidR="00B2757C">
              <w:t xml:space="preserve"> </w:t>
            </w:r>
            <w:r>
              <w:t xml:space="preserve">                                                    </w:t>
            </w:r>
            <w:r w:rsidR="00B2757C">
              <w:t xml:space="preserve">Percentage: </w:t>
            </w:r>
            <w:r w:rsidR="00B2757C" w:rsidRPr="00B2757C">
              <w:t>69.6</w:t>
            </w:r>
            <w:r w:rsidR="00B2757C">
              <w:t>%</w:t>
            </w:r>
          </w:p>
          <w:p w14:paraId="04EF7830" w14:textId="77777777" w:rsidR="008355D4" w:rsidRDefault="008355D4" w:rsidP="0041389D"/>
          <w:p w14:paraId="4169ACC2" w14:textId="77777777" w:rsidR="0080174A" w:rsidRDefault="0090165B" w:rsidP="00275EEE">
            <w:pPr>
              <w:pStyle w:val="ListParagraph"/>
              <w:numPr>
                <w:ilvl w:val="0"/>
                <w:numId w:val="6"/>
              </w:numPr>
              <w:ind w:left="360"/>
            </w:pPr>
            <w:r w:rsidRPr="00B2757C">
              <w:t>Central Board of Secondary Education</w:t>
            </w:r>
            <w:r>
              <w:t xml:space="preserve"> </w:t>
            </w:r>
          </w:p>
          <w:p w14:paraId="5510CBED" w14:textId="77777777" w:rsidR="0080174A" w:rsidRDefault="0090165B" w:rsidP="0080174A">
            <w:pPr>
              <w:pStyle w:val="ListParagraph"/>
              <w:ind w:left="360"/>
            </w:pPr>
            <w:r>
              <w:t xml:space="preserve">Secondary School Examination, </w:t>
            </w:r>
          </w:p>
          <w:p w14:paraId="1B670C8B" w14:textId="77777777" w:rsidR="0080174A" w:rsidRDefault="0090165B" w:rsidP="0080174A">
            <w:pPr>
              <w:pStyle w:val="ListParagraph"/>
              <w:ind w:left="360"/>
            </w:pPr>
            <w:r w:rsidRPr="0090165B">
              <w:t xml:space="preserve">Sri </w:t>
            </w:r>
            <w:proofErr w:type="spellStart"/>
            <w:r w:rsidRPr="0090165B">
              <w:t>Sathya</w:t>
            </w:r>
            <w:proofErr w:type="spellEnd"/>
            <w:r w:rsidRPr="0090165B">
              <w:t xml:space="preserve"> </w:t>
            </w:r>
            <w:proofErr w:type="spellStart"/>
            <w:r w:rsidRPr="0090165B">
              <w:t>Sai</w:t>
            </w:r>
            <w:proofErr w:type="spellEnd"/>
            <w:r w:rsidRPr="0090165B">
              <w:t xml:space="preserve"> </w:t>
            </w:r>
            <w:proofErr w:type="spellStart"/>
            <w:r w:rsidRPr="0090165B">
              <w:t>Vidyapeeth</w:t>
            </w:r>
            <w:proofErr w:type="spellEnd"/>
            <w:r>
              <w:t xml:space="preserve">, </w:t>
            </w:r>
          </w:p>
          <w:p w14:paraId="71E26FDF" w14:textId="33C61454" w:rsidR="008355D4" w:rsidRPr="001E752F" w:rsidRDefault="0090165B" w:rsidP="0080174A">
            <w:pPr>
              <w:pStyle w:val="ListParagraph"/>
              <w:ind w:left="360"/>
            </w:pPr>
            <w:r>
              <w:t xml:space="preserve">2006 </w:t>
            </w:r>
            <w:r w:rsidRPr="008355D4">
              <w:t>–</w:t>
            </w:r>
            <w:r>
              <w:t xml:space="preserve"> 2007</w:t>
            </w:r>
            <w:r w:rsidR="0080174A">
              <w:t xml:space="preserve">                                                    </w:t>
            </w:r>
            <w:r>
              <w:t>Percentage: 80%</w:t>
            </w:r>
          </w:p>
        </w:tc>
      </w:tr>
    </w:tbl>
    <w:p w14:paraId="479B69A0" w14:textId="77777777" w:rsidR="0043117B" w:rsidRDefault="000C1461" w:rsidP="000C45FF">
      <w:pPr>
        <w:tabs>
          <w:tab w:val="left" w:pos="990"/>
        </w:tabs>
      </w:pPr>
    </w:p>
    <w:sectPr w:rsidR="0043117B" w:rsidSect="000C45FF">
      <w:headerReference w:type="default" r:id="rId1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7A0BF0" w14:textId="77777777" w:rsidR="000C1461" w:rsidRDefault="000C1461" w:rsidP="000C45FF">
      <w:r>
        <w:separator/>
      </w:r>
    </w:p>
  </w:endnote>
  <w:endnote w:type="continuationSeparator" w:id="0">
    <w:p w14:paraId="6002862E" w14:textId="77777777" w:rsidR="000C1461" w:rsidRDefault="000C1461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F47278" w14:textId="77777777" w:rsidR="000C1461" w:rsidRDefault="000C1461" w:rsidP="000C45FF">
      <w:r>
        <w:separator/>
      </w:r>
    </w:p>
  </w:footnote>
  <w:footnote w:type="continuationSeparator" w:id="0">
    <w:p w14:paraId="55DD3F68" w14:textId="77777777" w:rsidR="000C1461" w:rsidRDefault="000C1461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53AB12" w14:textId="77777777" w:rsidR="000C45FF" w:rsidRDefault="000C45FF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8240" behindDoc="1" locked="0" layoutInCell="1" allowOverlap="1" wp14:anchorId="05ACCBA9" wp14:editId="510DD7B4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C3979"/>
    <w:multiLevelType w:val="hybridMultilevel"/>
    <w:tmpl w:val="06F68BB0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>
    <w:nsid w:val="05D27ED5"/>
    <w:multiLevelType w:val="hybridMultilevel"/>
    <w:tmpl w:val="271483E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FEE41B7"/>
    <w:multiLevelType w:val="hybridMultilevel"/>
    <w:tmpl w:val="BA54DAE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3CA5D39"/>
    <w:multiLevelType w:val="hybridMultilevel"/>
    <w:tmpl w:val="54CC9E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A27D29"/>
    <w:multiLevelType w:val="hybridMultilevel"/>
    <w:tmpl w:val="A476F17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9902426"/>
    <w:multiLevelType w:val="hybridMultilevel"/>
    <w:tmpl w:val="E194A8F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1AE2032"/>
    <w:multiLevelType w:val="hybridMultilevel"/>
    <w:tmpl w:val="8ADCC5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D41950"/>
    <w:multiLevelType w:val="hybridMultilevel"/>
    <w:tmpl w:val="749874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1D1F91"/>
    <w:multiLevelType w:val="hybridMultilevel"/>
    <w:tmpl w:val="7A8014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6E41084"/>
    <w:multiLevelType w:val="hybridMultilevel"/>
    <w:tmpl w:val="83DCF4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00464A"/>
    <w:multiLevelType w:val="hybridMultilevel"/>
    <w:tmpl w:val="9D08CE2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36D7608"/>
    <w:multiLevelType w:val="hybridMultilevel"/>
    <w:tmpl w:val="C96E012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65A2A7E"/>
    <w:multiLevelType w:val="hybridMultilevel"/>
    <w:tmpl w:val="E14261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F630FB"/>
    <w:multiLevelType w:val="hybridMultilevel"/>
    <w:tmpl w:val="A1FE26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29741B1"/>
    <w:multiLevelType w:val="hybridMultilevel"/>
    <w:tmpl w:val="A90255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DC7920"/>
    <w:multiLevelType w:val="hybridMultilevel"/>
    <w:tmpl w:val="1CBEEB2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DF80153"/>
    <w:multiLevelType w:val="hybridMultilevel"/>
    <w:tmpl w:val="ECAAF51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FAC5CF6"/>
    <w:multiLevelType w:val="hybridMultilevel"/>
    <w:tmpl w:val="3DEAA2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DC04F8"/>
    <w:multiLevelType w:val="hybridMultilevel"/>
    <w:tmpl w:val="BB66A9CE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41A69BC"/>
    <w:multiLevelType w:val="hybridMultilevel"/>
    <w:tmpl w:val="1BB0B8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4B5DE7"/>
    <w:multiLevelType w:val="hybridMultilevel"/>
    <w:tmpl w:val="88662B9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65F6FEA"/>
    <w:multiLevelType w:val="hybridMultilevel"/>
    <w:tmpl w:val="AE2697D0"/>
    <w:lvl w:ilvl="0" w:tplc="40090001">
      <w:start w:val="1"/>
      <w:numFmt w:val="bullet"/>
      <w:lvlText w:val=""/>
      <w:lvlJc w:val="left"/>
      <w:pPr>
        <w:ind w:left="-1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5"/>
  </w:num>
  <w:num w:numId="4">
    <w:abstractNumId w:val="11"/>
  </w:num>
  <w:num w:numId="5">
    <w:abstractNumId w:val="4"/>
  </w:num>
  <w:num w:numId="6">
    <w:abstractNumId w:val="0"/>
  </w:num>
  <w:num w:numId="7">
    <w:abstractNumId w:val="12"/>
  </w:num>
  <w:num w:numId="8">
    <w:abstractNumId w:val="20"/>
  </w:num>
  <w:num w:numId="9">
    <w:abstractNumId w:val="17"/>
  </w:num>
  <w:num w:numId="10">
    <w:abstractNumId w:val="7"/>
  </w:num>
  <w:num w:numId="11">
    <w:abstractNumId w:val="19"/>
  </w:num>
  <w:num w:numId="12">
    <w:abstractNumId w:val="18"/>
  </w:num>
  <w:num w:numId="13">
    <w:abstractNumId w:val="14"/>
  </w:num>
  <w:num w:numId="14">
    <w:abstractNumId w:val="6"/>
  </w:num>
  <w:num w:numId="15">
    <w:abstractNumId w:val="11"/>
  </w:num>
  <w:num w:numId="16">
    <w:abstractNumId w:val="13"/>
  </w:num>
  <w:num w:numId="17">
    <w:abstractNumId w:val="9"/>
  </w:num>
  <w:num w:numId="18">
    <w:abstractNumId w:val="8"/>
  </w:num>
  <w:num w:numId="19">
    <w:abstractNumId w:val="16"/>
  </w:num>
  <w:num w:numId="20">
    <w:abstractNumId w:val="1"/>
  </w:num>
  <w:num w:numId="21">
    <w:abstractNumId w:val="2"/>
  </w:num>
  <w:num w:numId="22">
    <w:abstractNumId w:val="10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A210C"/>
    <w:rsid w:val="00000BE3"/>
    <w:rsid w:val="00004E32"/>
    <w:rsid w:val="00036450"/>
    <w:rsid w:val="00086F16"/>
    <w:rsid w:val="00094499"/>
    <w:rsid w:val="000A04F5"/>
    <w:rsid w:val="000A0912"/>
    <w:rsid w:val="000B60EA"/>
    <w:rsid w:val="000C1461"/>
    <w:rsid w:val="000C45FF"/>
    <w:rsid w:val="000D3909"/>
    <w:rsid w:val="000E091E"/>
    <w:rsid w:val="000E3FD1"/>
    <w:rsid w:val="00112054"/>
    <w:rsid w:val="00142F33"/>
    <w:rsid w:val="00151D36"/>
    <w:rsid w:val="001525E1"/>
    <w:rsid w:val="00180329"/>
    <w:rsid w:val="0019001F"/>
    <w:rsid w:val="00193FA7"/>
    <w:rsid w:val="00197333"/>
    <w:rsid w:val="001A70E5"/>
    <w:rsid w:val="001A74A5"/>
    <w:rsid w:val="001B2ABD"/>
    <w:rsid w:val="001B5962"/>
    <w:rsid w:val="001E0391"/>
    <w:rsid w:val="001E1759"/>
    <w:rsid w:val="001E752F"/>
    <w:rsid w:val="001F1ECC"/>
    <w:rsid w:val="001F6BCA"/>
    <w:rsid w:val="002400EB"/>
    <w:rsid w:val="002436B4"/>
    <w:rsid w:val="00254791"/>
    <w:rsid w:val="00256CF7"/>
    <w:rsid w:val="00275EEE"/>
    <w:rsid w:val="00281FD5"/>
    <w:rsid w:val="002928B6"/>
    <w:rsid w:val="002A3E9B"/>
    <w:rsid w:val="002A6BE1"/>
    <w:rsid w:val="002C5572"/>
    <w:rsid w:val="002C65B9"/>
    <w:rsid w:val="00301329"/>
    <w:rsid w:val="003015CF"/>
    <w:rsid w:val="0030481B"/>
    <w:rsid w:val="003156FC"/>
    <w:rsid w:val="0032476C"/>
    <w:rsid w:val="003254B5"/>
    <w:rsid w:val="003561B2"/>
    <w:rsid w:val="003607F0"/>
    <w:rsid w:val="00366B1E"/>
    <w:rsid w:val="0037121F"/>
    <w:rsid w:val="003732C5"/>
    <w:rsid w:val="00374665"/>
    <w:rsid w:val="0037502B"/>
    <w:rsid w:val="00383D88"/>
    <w:rsid w:val="003A6B7D"/>
    <w:rsid w:val="003B06CA"/>
    <w:rsid w:val="003B1B34"/>
    <w:rsid w:val="003E6546"/>
    <w:rsid w:val="004071FC"/>
    <w:rsid w:val="00410FF7"/>
    <w:rsid w:val="0041389D"/>
    <w:rsid w:val="00445947"/>
    <w:rsid w:val="00470578"/>
    <w:rsid w:val="004813B3"/>
    <w:rsid w:val="00496591"/>
    <w:rsid w:val="004B17BC"/>
    <w:rsid w:val="004C1D39"/>
    <w:rsid w:val="004C63E4"/>
    <w:rsid w:val="004D3011"/>
    <w:rsid w:val="004F5FCA"/>
    <w:rsid w:val="005262AC"/>
    <w:rsid w:val="0054401B"/>
    <w:rsid w:val="005549C6"/>
    <w:rsid w:val="005B03BC"/>
    <w:rsid w:val="005C666B"/>
    <w:rsid w:val="005E39D5"/>
    <w:rsid w:val="00600670"/>
    <w:rsid w:val="0062123A"/>
    <w:rsid w:val="0063577F"/>
    <w:rsid w:val="00635CAF"/>
    <w:rsid w:val="00646E75"/>
    <w:rsid w:val="00664C9C"/>
    <w:rsid w:val="006771D0"/>
    <w:rsid w:val="006A46E1"/>
    <w:rsid w:val="006C2E2D"/>
    <w:rsid w:val="006D18B9"/>
    <w:rsid w:val="006F3AEF"/>
    <w:rsid w:val="00715FCB"/>
    <w:rsid w:val="00727556"/>
    <w:rsid w:val="00732FE5"/>
    <w:rsid w:val="00743101"/>
    <w:rsid w:val="007642EB"/>
    <w:rsid w:val="00766950"/>
    <w:rsid w:val="00773AFA"/>
    <w:rsid w:val="007775E1"/>
    <w:rsid w:val="00780992"/>
    <w:rsid w:val="007820BD"/>
    <w:rsid w:val="007852F5"/>
    <w:rsid w:val="007867A0"/>
    <w:rsid w:val="007927F5"/>
    <w:rsid w:val="007C4201"/>
    <w:rsid w:val="007E297E"/>
    <w:rsid w:val="007E46EC"/>
    <w:rsid w:val="007F05DE"/>
    <w:rsid w:val="007F18E9"/>
    <w:rsid w:val="0080174A"/>
    <w:rsid w:val="00802CA0"/>
    <w:rsid w:val="00811A81"/>
    <w:rsid w:val="00814002"/>
    <w:rsid w:val="00832D76"/>
    <w:rsid w:val="008355D4"/>
    <w:rsid w:val="008C1BCC"/>
    <w:rsid w:val="008D747D"/>
    <w:rsid w:val="008E5652"/>
    <w:rsid w:val="0090165B"/>
    <w:rsid w:val="00923930"/>
    <w:rsid w:val="009260CD"/>
    <w:rsid w:val="00951675"/>
    <w:rsid w:val="00952C25"/>
    <w:rsid w:val="009604E3"/>
    <w:rsid w:val="00965B23"/>
    <w:rsid w:val="00970CAB"/>
    <w:rsid w:val="00973F14"/>
    <w:rsid w:val="00985086"/>
    <w:rsid w:val="00986200"/>
    <w:rsid w:val="00992455"/>
    <w:rsid w:val="009B6A6C"/>
    <w:rsid w:val="009F5D20"/>
    <w:rsid w:val="00A2118D"/>
    <w:rsid w:val="00A30A91"/>
    <w:rsid w:val="00A3523D"/>
    <w:rsid w:val="00A72EB9"/>
    <w:rsid w:val="00A92A5A"/>
    <w:rsid w:val="00AA5A6D"/>
    <w:rsid w:val="00AC1B26"/>
    <w:rsid w:val="00AC2B0C"/>
    <w:rsid w:val="00AC64B7"/>
    <w:rsid w:val="00AD76E2"/>
    <w:rsid w:val="00AE6F2E"/>
    <w:rsid w:val="00AF383E"/>
    <w:rsid w:val="00B02876"/>
    <w:rsid w:val="00B075D2"/>
    <w:rsid w:val="00B20152"/>
    <w:rsid w:val="00B21024"/>
    <w:rsid w:val="00B2757C"/>
    <w:rsid w:val="00B359E4"/>
    <w:rsid w:val="00B57D98"/>
    <w:rsid w:val="00B65B4E"/>
    <w:rsid w:val="00B70850"/>
    <w:rsid w:val="00B85712"/>
    <w:rsid w:val="00BA2725"/>
    <w:rsid w:val="00BA4EAC"/>
    <w:rsid w:val="00BB3E2B"/>
    <w:rsid w:val="00BC0C11"/>
    <w:rsid w:val="00BE670B"/>
    <w:rsid w:val="00C012CC"/>
    <w:rsid w:val="00C013C0"/>
    <w:rsid w:val="00C066B6"/>
    <w:rsid w:val="00C32C60"/>
    <w:rsid w:val="00C37BA1"/>
    <w:rsid w:val="00C4636C"/>
    <w:rsid w:val="00C4674C"/>
    <w:rsid w:val="00C506CF"/>
    <w:rsid w:val="00C712C6"/>
    <w:rsid w:val="00C72744"/>
    <w:rsid w:val="00C72BED"/>
    <w:rsid w:val="00C87878"/>
    <w:rsid w:val="00C9578B"/>
    <w:rsid w:val="00CA282F"/>
    <w:rsid w:val="00CA5E85"/>
    <w:rsid w:val="00CB0055"/>
    <w:rsid w:val="00CB2FF7"/>
    <w:rsid w:val="00D122CC"/>
    <w:rsid w:val="00D2522B"/>
    <w:rsid w:val="00D25700"/>
    <w:rsid w:val="00D40883"/>
    <w:rsid w:val="00D422DE"/>
    <w:rsid w:val="00D46B91"/>
    <w:rsid w:val="00D5459D"/>
    <w:rsid w:val="00D71098"/>
    <w:rsid w:val="00DA1F4D"/>
    <w:rsid w:val="00DB3966"/>
    <w:rsid w:val="00DD172A"/>
    <w:rsid w:val="00DE4E3C"/>
    <w:rsid w:val="00E1683E"/>
    <w:rsid w:val="00E2326F"/>
    <w:rsid w:val="00E25A26"/>
    <w:rsid w:val="00E319FB"/>
    <w:rsid w:val="00E31C65"/>
    <w:rsid w:val="00E33D11"/>
    <w:rsid w:val="00E4381A"/>
    <w:rsid w:val="00E458CC"/>
    <w:rsid w:val="00E51A57"/>
    <w:rsid w:val="00E55D74"/>
    <w:rsid w:val="00E6709A"/>
    <w:rsid w:val="00E76A1D"/>
    <w:rsid w:val="00E82B37"/>
    <w:rsid w:val="00EA210C"/>
    <w:rsid w:val="00EB3F91"/>
    <w:rsid w:val="00EC47F6"/>
    <w:rsid w:val="00ED2FCF"/>
    <w:rsid w:val="00ED317A"/>
    <w:rsid w:val="00EF35A0"/>
    <w:rsid w:val="00F44644"/>
    <w:rsid w:val="00F60274"/>
    <w:rsid w:val="00F77FB9"/>
    <w:rsid w:val="00F93F3D"/>
    <w:rsid w:val="00F945DA"/>
    <w:rsid w:val="00F9672D"/>
    <w:rsid w:val="00F9726E"/>
    <w:rsid w:val="00FB068F"/>
    <w:rsid w:val="00FB5801"/>
    <w:rsid w:val="00FD1E4B"/>
    <w:rsid w:val="00FD5A21"/>
    <w:rsid w:val="00FE54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91FD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 w:unhideWhenUsed="0"/>
    <w:lsdException w:name="toc 2" w:uiPriority="39" w:unhideWhenUsed="0"/>
    <w:lsdException w:name="toc 3" w:uiPriority="39" w:unhideWhenUsed="0"/>
    <w:lsdException w:name="toc 4" w:uiPriority="39" w:unhideWhenUsed="0"/>
    <w:lsdException w:name="toc 5" w:uiPriority="39" w:unhideWhenUsed="0"/>
    <w:lsdException w:name="toc 6" w:uiPriority="39" w:unhideWhenUsed="0"/>
    <w:lsdException w:name="toc 7" w:uiPriority="39" w:unhideWhenUsed="0"/>
    <w:lsdException w:name="toc 8" w:uiPriority="39" w:unhideWhenUsed="0"/>
    <w:lsdException w:name="toc 9" w:uiPriority="39" w:unhideWhenUsed="0"/>
    <w:lsdException w:name="caption" w:uiPriority="35" w:qFormat="1"/>
    <w:lsdException w:name="toa heading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11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2C5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qFormat/>
    <w:rsid w:val="00EA210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32C60"/>
    <w:rPr>
      <w:color w:val="704404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E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E3C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A46E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B596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comment-highlite">
    <w:name w:val="comment-highlite"/>
    <w:basedOn w:val="DefaultParagraphFont"/>
    <w:rsid w:val="001B59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17" Type="http://schemas.openxmlformats.org/officeDocument/2006/relationships/hyperlink" Target="https://www.linkedin.com/in/abhijeet-kumar-b71899256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yperlink" Target="mailto:kr.abhijeet3@gmail.com" TargetMode="Externa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lly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1228192557A4A74B5038D368A2CB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1C0415-05DB-4D70-A221-C5A1E6C9CBED}"/>
      </w:docPartPr>
      <w:docPartBody>
        <w:p w:rsidR="00EF5F23" w:rsidRDefault="00713690" w:rsidP="00713690">
          <w:pPr>
            <w:pStyle w:val="F1228192557A4A74B5038D368A2CB5F1"/>
          </w:pPr>
          <w:r w:rsidRPr="00CB0055">
            <w:t>Hobbies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06604"/>
    <w:rsid w:val="000D58AA"/>
    <w:rsid w:val="001F1CD0"/>
    <w:rsid w:val="00313D5F"/>
    <w:rsid w:val="004173DF"/>
    <w:rsid w:val="00421013"/>
    <w:rsid w:val="00565CDD"/>
    <w:rsid w:val="00616091"/>
    <w:rsid w:val="00626A88"/>
    <w:rsid w:val="00706604"/>
    <w:rsid w:val="00713690"/>
    <w:rsid w:val="007745E9"/>
    <w:rsid w:val="00831301"/>
    <w:rsid w:val="00831D32"/>
    <w:rsid w:val="00914619"/>
    <w:rsid w:val="009870D3"/>
    <w:rsid w:val="00A86884"/>
    <w:rsid w:val="00BD154A"/>
    <w:rsid w:val="00C17437"/>
    <w:rsid w:val="00D20B23"/>
    <w:rsid w:val="00D653E5"/>
    <w:rsid w:val="00E1194E"/>
    <w:rsid w:val="00E53303"/>
    <w:rsid w:val="00E72161"/>
    <w:rsid w:val="00ED38B5"/>
    <w:rsid w:val="00EE1B27"/>
    <w:rsid w:val="00EF5F23"/>
    <w:rsid w:val="00F64BD6"/>
    <w:rsid w:val="00F64D84"/>
    <w:rsid w:val="00F970D3"/>
    <w:rsid w:val="00FE61A9"/>
    <w:rsid w:val="00FF59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8AA"/>
  </w:style>
  <w:style w:type="paragraph" w:styleId="Heading2">
    <w:name w:val="heading 2"/>
    <w:basedOn w:val="Normal"/>
    <w:next w:val="Normal"/>
    <w:link w:val="Heading2Char"/>
    <w:uiPriority w:val="9"/>
    <w:qFormat/>
    <w:rsid w:val="000D58AA"/>
    <w:pPr>
      <w:keepNext/>
      <w:keepLines/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58AA"/>
    <w:rPr>
      <w:color w:val="943634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D58AA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F1228192557A4A74B5038D368A2CB5F1">
    <w:name w:val="F1228192557A4A74B5038D368A2CB5F1"/>
    <w:rsid w:val="0071369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2FCA434-F088-463F-8286-80C602825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2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2022-12-17T18:27:00Z</dcterms:created>
  <dcterms:modified xsi:type="dcterms:W3CDTF">2023-03-14T05:50:00Z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